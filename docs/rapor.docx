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CB90C" w14:textId="77777777" w:rsidR="00D554FC" w:rsidRPr="00D554FC" w:rsidRDefault="00D554FC" w:rsidP="0055283C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 wp14:anchorId="2CD11098" wp14:editId="6B765805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C6E4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14:paraId="67B2083F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14:paraId="33F336A0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14835485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14:paraId="0D4E353B" w14:textId="77777777" w:rsidR="00D554FC" w:rsidRPr="00D554FC" w:rsidRDefault="006047E2" w:rsidP="0055283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="00D554FC"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14:paraId="0C5CD3C8" w14:textId="50A0C929" w:rsidR="00D554FC" w:rsidRPr="00D554FC" w:rsidRDefault="00D554FC" w:rsidP="0055283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>BİLGİSAYAR MÜHENDİSLİĞİ BÖLÜMÜ</w:t>
      </w:r>
    </w:p>
    <w:p w14:paraId="60354DBC" w14:textId="77777777" w:rsidR="00D554FC" w:rsidRPr="00D554FC" w:rsidRDefault="006047E2" w:rsidP="0055283C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PROGRAMLAMA DİLLERİNİN PRENSİPLERİ ÖDEV</w:t>
      </w:r>
      <w:r w:rsidR="00D554FC"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77F41A55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14:paraId="0FB9DCBE" w14:textId="531D76F0" w:rsidR="00D554FC" w:rsidRPr="00D554FC" w:rsidRDefault="00E11671" w:rsidP="0055283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PDP ÖDEV 1</w:t>
      </w:r>
    </w:p>
    <w:p w14:paraId="685628C2" w14:textId="77777777" w:rsidR="00D554FC" w:rsidRPr="00D554FC" w:rsidRDefault="00D554FC" w:rsidP="0055283C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4C667C1C" w14:textId="77777777" w:rsidR="00D554FC" w:rsidRPr="00D554FC" w:rsidRDefault="00D554FC" w:rsidP="0055283C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12B40BA7" w14:textId="77777777" w:rsidR="00D554FC" w:rsidRPr="00D554FC" w:rsidRDefault="00D554FC" w:rsidP="0055283C">
      <w:pPr>
        <w:jc w:val="center"/>
        <w:rPr>
          <w:rFonts w:eastAsia="Times New Roman"/>
          <w:sz w:val="24"/>
          <w:szCs w:val="24"/>
          <w:lang w:val="tr-TR" w:eastAsia="tr-TR"/>
        </w:rPr>
      </w:pPr>
    </w:p>
    <w:p w14:paraId="34BD5A34" w14:textId="5D0C820C" w:rsidR="00D554FC" w:rsidRPr="00D554FC" w:rsidRDefault="0031199A" w:rsidP="0055283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  <w:r>
        <w:rPr>
          <w:rFonts w:eastAsia="Times New Roman"/>
          <w:b/>
          <w:sz w:val="24"/>
          <w:szCs w:val="24"/>
          <w:lang w:val="tr-TR" w:eastAsia="tr-TR"/>
        </w:rPr>
        <w:t xml:space="preserve">B201210038 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- </w:t>
      </w:r>
      <w:r w:rsidR="00E11671">
        <w:rPr>
          <w:rFonts w:eastAsia="Times New Roman"/>
          <w:b/>
          <w:sz w:val="24"/>
          <w:szCs w:val="24"/>
          <w:lang w:val="tr-TR" w:eastAsia="tr-TR"/>
        </w:rPr>
        <w:t>Beyza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 </w:t>
      </w:r>
      <w:r w:rsidR="00E11671">
        <w:rPr>
          <w:rFonts w:eastAsia="Times New Roman"/>
          <w:b/>
          <w:sz w:val="24"/>
          <w:szCs w:val="24"/>
          <w:lang w:val="tr-TR" w:eastAsia="tr-TR"/>
        </w:rPr>
        <w:t>ERKAN</w:t>
      </w:r>
    </w:p>
    <w:p w14:paraId="5F3A4E43" w14:textId="77777777" w:rsidR="00D554FC" w:rsidRPr="00D554FC" w:rsidRDefault="00D554FC" w:rsidP="0055283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5AD94438" w14:textId="77777777" w:rsidR="00D554FC" w:rsidRPr="00D554FC" w:rsidRDefault="00D554FC" w:rsidP="0055283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14:paraId="5C1AF70D" w14:textId="77777777" w:rsidR="00D554FC" w:rsidRPr="00D554FC" w:rsidRDefault="00D554FC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14:paraId="11849E58" w14:textId="2C68BDCA" w:rsidR="00D554FC" w:rsidRDefault="006047E2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Mart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 xml:space="preserve">, </w:t>
      </w:r>
      <w:bookmarkEnd w:id="3"/>
      <w:r w:rsidR="0031199A">
        <w:rPr>
          <w:rFonts w:eastAsia="Times New Roman"/>
          <w:b/>
          <w:sz w:val="24"/>
          <w:szCs w:val="24"/>
          <w:lang w:val="tr-TR" w:eastAsia="tr-TR"/>
        </w:rPr>
        <w:t>2022</w:t>
      </w:r>
    </w:p>
    <w:p w14:paraId="4945B7BD" w14:textId="12A6A0D5" w:rsidR="00E11671" w:rsidRDefault="00E11671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</w:p>
    <w:p w14:paraId="1D74D6AF" w14:textId="265CC01B" w:rsidR="00E11671" w:rsidRDefault="00E11671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</w:p>
    <w:p w14:paraId="4F429F0E" w14:textId="49DCAE5B" w:rsidR="00E11671" w:rsidRDefault="00E11671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</w:p>
    <w:p w14:paraId="3219C3D5" w14:textId="77777777" w:rsidR="00E11671" w:rsidRDefault="00E11671" w:rsidP="0055283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</w:p>
    <w:p w14:paraId="462028CC" w14:textId="217A9600" w:rsidR="00426B6F" w:rsidRPr="00E11671" w:rsidRDefault="006047E2" w:rsidP="00E11671">
      <w:pPr>
        <w:pStyle w:val="DocHead"/>
        <w:rPr>
          <w:sz w:val="28"/>
          <w:lang w:val="tr-TR"/>
        </w:rPr>
      </w:pPr>
      <w:r>
        <w:rPr>
          <w:rFonts w:eastAsia="Times New Roman"/>
          <w:sz w:val="22"/>
          <w:szCs w:val="21"/>
          <w:lang w:val="tr-TR"/>
        </w:rPr>
        <w:lastRenderedPageBreak/>
        <w:t>Programlama Dillerinin Prensipleri</w:t>
      </w:r>
      <w:r w:rsidR="00790F75" w:rsidRPr="00E15C65">
        <w:rPr>
          <w:rFonts w:eastAsia="Times New Roman"/>
          <w:sz w:val="22"/>
          <w:szCs w:val="21"/>
          <w:lang w:val="tr-TR"/>
        </w:rPr>
        <w:t xml:space="preserve"> Dersi</w:t>
      </w:r>
    </w:p>
    <w:p w14:paraId="57060BB2" w14:textId="04B3F562" w:rsidR="00E81230" w:rsidRPr="00E15C65" w:rsidRDefault="0031199A" w:rsidP="0055283C">
      <w:pPr>
        <w:pStyle w:val="Els-Title"/>
        <w:rPr>
          <w:lang w:val="tr-TR"/>
        </w:rPr>
      </w:pPr>
      <w:r>
        <w:rPr>
          <w:lang w:val="tr-TR"/>
        </w:rPr>
        <w:t>OPERATÖRLER</w:t>
      </w:r>
    </w:p>
    <w:p w14:paraId="5911AB6F" w14:textId="4F7B84C1" w:rsidR="0097742E" w:rsidRPr="0031199A" w:rsidRDefault="0031199A" w:rsidP="0055283C">
      <w:pPr>
        <w:pStyle w:val="Els-Author"/>
        <w:rPr>
          <w:vertAlign w:val="superscript"/>
          <w:lang w:val="tr-TR"/>
        </w:rPr>
      </w:pPr>
      <w:r>
        <w:rPr>
          <w:lang w:val="tr-TR"/>
        </w:rPr>
        <w:t>Beyza Erkan</w:t>
      </w:r>
    </w:p>
    <w:p w14:paraId="15EAA8E1" w14:textId="3D5F8ADD" w:rsidR="00E81230" w:rsidRPr="00E15C65" w:rsidRDefault="0031199A" w:rsidP="0055283C">
      <w:pPr>
        <w:pStyle w:val="Els-Affiliation"/>
        <w:spacing w:after="120"/>
        <w:rPr>
          <w:lang w:val="tr-TR"/>
        </w:rPr>
      </w:pPr>
      <w:r>
        <w:rPr>
          <w:lang w:val="tr-TR"/>
        </w:rPr>
        <w:t>B201210038 1.Öğretim C Grubu</w:t>
      </w:r>
    </w:p>
    <w:p w14:paraId="665D7443" w14:textId="77777777" w:rsidR="004B2B2A" w:rsidRPr="00E15C65" w:rsidRDefault="00374908" w:rsidP="002D74A6">
      <w:pPr>
        <w:pStyle w:val="Els-Abstract-head"/>
        <w:pBdr>
          <w:top w:val="single" w:sz="4" w:space="4" w:color="auto"/>
        </w:pBdr>
        <w:jc w:val="both"/>
        <w:rPr>
          <w:lang w:val="tr-TR"/>
        </w:rPr>
      </w:pPr>
      <w:r w:rsidRPr="00E15C65">
        <w:rPr>
          <w:lang w:val="tr-TR"/>
        </w:rPr>
        <w:t>Özet</w:t>
      </w:r>
    </w:p>
    <w:p w14:paraId="44266887" w14:textId="35ECE80B" w:rsidR="004B2B2A" w:rsidRPr="00E15C65" w:rsidRDefault="0031199A" w:rsidP="002D74A6">
      <w:pPr>
        <w:jc w:val="both"/>
        <w:rPr>
          <w:sz w:val="18"/>
          <w:lang w:val="tr-TR"/>
        </w:rPr>
      </w:pPr>
      <w:r>
        <w:rPr>
          <w:sz w:val="18"/>
          <w:lang w:val="tr-TR"/>
        </w:rPr>
        <w:t xml:space="preserve">Komut satırı argümanı olarak verilen java dosyasını okuyarak içindeki operatörlerin sınıflarına göre sayılarını ve operandların sayısını bulan konsol uygulaması. </w:t>
      </w:r>
    </w:p>
    <w:p w14:paraId="1084D684" w14:textId="3114CDB9" w:rsidR="007834AD" w:rsidRPr="00E15C65" w:rsidRDefault="004B2B2A" w:rsidP="002D74A6">
      <w:pPr>
        <w:spacing w:after="200"/>
        <w:contextualSpacing/>
        <w:jc w:val="both"/>
        <w:rPr>
          <w:sz w:val="18"/>
          <w:lang w:val="tr-TR"/>
        </w:rPr>
      </w:pPr>
      <w:r w:rsidRPr="00E15C65">
        <w:rPr>
          <w:sz w:val="18"/>
          <w:lang w:val="tr-TR"/>
        </w:rPr>
        <w:t xml:space="preserve">© </w:t>
      </w:r>
      <w:r w:rsidR="0031199A">
        <w:rPr>
          <w:sz w:val="18"/>
          <w:lang w:val="tr-TR"/>
        </w:rPr>
        <w:t>2022</w:t>
      </w:r>
      <w:r w:rsidRPr="00E15C65">
        <w:rPr>
          <w:sz w:val="18"/>
          <w:lang w:val="tr-TR"/>
        </w:rPr>
        <w:t xml:space="preserve"> </w:t>
      </w:r>
      <w:r w:rsidR="00E15C65" w:rsidRPr="00E15C65">
        <w:rPr>
          <w:sz w:val="18"/>
          <w:lang w:val="tr-TR"/>
        </w:rPr>
        <w:t>Sakarya Üniversitesi</w:t>
      </w:r>
      <w:r w:rsidR="0032590D" w:rsidRPr="00E15C65">
        <w:rPr>
          <w:sz w:val="18"/>
          <w:lang w:val="tr-TR"/>
        </w:rPr>
        <w:t>.</w:t>
      </w:r>
    </w:p>
    <w:p w14:paraId="532646C4" w14:textId="1242E94B" w:rsidR="004B2B2A" w:rsidRPr="00E15C65" w:rsidRDefault="00E15C65" w:rsidP="002D74A6">
      <w:pPr>
        <w:spacing w:after="200"/>
        <w:contextualSpacing/>
        <w:jc w:val="both"/>
        <w:rPr>
          <w:sz w:val="18"/>
          <w:lang w:val="tr-TR"/>
        </w:rPr>
      </w:pPr>
      <w:r w:rsidRPr="00E15C65">
        <w:rPr>
          <w:sz w:val="18"/>
          <w:lang w:val="tr-TR"/>
        </w:rPr>
        <w:t>Bu rapor benim özgün çalışmamdır. Faydalanmış olduğum kaynakları içeresinde belirttim. Herhangi bir kopya işleminde sorumluluk bana aittir.</w:t>
      </w:r>
    </w:p>
    <w:p w14:paraId="7E75AB9C" w14:textId="6E69D571" w:rsidR="004B2B2A" w:rsidRDefault="0031199A" w:rsidP="002D74A6">
      <w:pPr>
        <w:pStyle w:val="Els-keywords"/>
        <w:jc w:val="both"/>
      </w:pPr>
      <w:r>
        <w:t>Regex, operatörler, operand,</w:t>
      </w:r>
      <w:r w:rsidR="00E54790">
        <w:t xml:space="preserve"> komut satırı</w:t>
      </w:r>
      <w:r>
        <w:t xml:space="preserve"> argüman</w:t>
      </w:r>
      <w:r w:rsidR="00E54790">
        <w:t>ları</w:t>
      </w:r>
      <w:r w:rsidR="003F6367">
        <w:t>, jar</w:t>
      </w:r>
    </w:p>
    <w:p w14:paraId="24B471EA" w14:textId="5A9850D7" w:rsidR="00ED7C40" w:rsidRDefault="00FB611C" w:rsidP="002D74A6">
      <w:pPr>
        <w:pStyle w:val="Els-1storder-head"/>
        <w:jc w:val="both"/>
        <w:rPr>
          <w:lang w:val="tr-TR"/>
        </w:rPr>
      </w:pPr>
      <w:r>
        <w:rPr>
          <w:lang w:val="tr-TR"/>
        </w:rPr>
        <w:t>PROGRAMLAMA ADIMLARI</w:t>
      </w:r>
    </w:p>
    <w:p w14:paraId="68F3750D" w14:textId="77777777" w:rsidR="002D74A6" w:rsidRDefault="006043D0" w:rsidP="002D74A6">
      <w:pPr>
        <w:spacing w:line="360" w:lineRule="auto"/>
        <w:ind w:left="238"/>
        <w:jc w:val="both"/>
      </w:pPr>
      <w:r>
        <w:t>1.0 Lexical Sınıfı</w:t>
      </w:r>
    </w:p>
    <w:p w14:paraId="09DF53AA" w14:textId="20EECF8A" w:rsidR="002D74A6" w:rsidRDefault="002D74A6" w:rsidP="002D74A6">
      <w:pPr>
        <w:spacing w:line="360" w:lineRule="auto"/>
        <w:ind w:left="238" w:firstLine="482"/>
        <w:jc w:val="both"/>
        <w:rPr>
          <w:lang w:val="tr-TR"/>
        </w:rPr>
      </w:pPr>
      <w:r>
        <w:rPr>
          <w:lang w:val="tr-TR"/>
        </w:rPr>
        <w:t>R</w:t>
      </w:r>
      <w:r w:rsidRPr="002D74A6">
        <w:rPr>
          <w:lang w:val="tr-TR"/>
        </w:rPr>
        <w:t>egexlerin ve sayaclarinin tanımlandigi sinif</w:t>
      </w:r>
    </w:p>
    <w:p w14:paraId="049CB701" w14:textId="77777777" w:rsidR="00F53E22" w:rsidRDefault="00F53E22" w:rsidP="002D74A6">
      <w:pPr>
        <w:spacing w:line="360" w:lineRule="auto"/>
        <w:ind w:left="238" w:firstLine="482"/>
        <w:jc w:val="both"/>
      </w:pPr>
    </w:p>
    <w:p w14:paraId="1F39EF67" w14:textId="49D06BF7" w:rsidR="002D74A6" w:rsidRDefault="002D74A6" w:rsidP="002D74A6">
      <w:pPr>
        <w:spacing w:line="360" w:lineRule="auto"/>
        <w:ind w:left="238"/>
        <w:jc w:val="both"/>
      </w:pPr>
      <w:r>
        <w:t>1.1 Tanımlamalar</w:t>
      </w:r>
    </w:p>
    <w:p w14:paraId="496C68D1" w14:textId="1B1E03BB" w:rsidR="00630849" w:rsidRDefault="00630849" w:rsidP="002D74A6">
      <w:pPr>
        <w:spacing w:line="360" w:lineRule="auto"/>
        <w:ind w:left="238" w:firstLine="482"/>
        <w:jc w:val="both"/>
      </w:pPr>
      <w:r>
        <w:t>Lexical sınıfında tekli, ikili, mantıksal, ilişkisel operatörlerin regexlerini tanımladım. Ve bu regexleri sayacak olan ayrı ayrı sayaçlar tanımladım.</w:t>
      </w:r>
    </w:p>
    <w:p w14:paraId="6981E860" w14:textId="57CB2551" w:rsidR="00A53CAD" w:rsidRDefault="00A53CAD" w:rsidP="002D74A6">
      <w:pPr>
        <w:spacing w:line="360" w:lineRule="auto"/>
        <w:ind w:left="238" w:firstLine="482"/>
        <w:jc w:val="both"/>
      </w:pPr>
      <w:r>
        <w:t>Sayısal operatörlerin sayısını tekli ve ikili operatörleri topladığımızda bulabiliyoruz o yüzden sayısal operatörler için yeni bir pattern tanımlamadım.</w:t>
      </w:r>
    </w:p>
    <w:p w14:paraId="2BB183B7" w14:textId="54D7D99A" w:rsidR="00EC1EDC" w:rsidRDefault="00813D82" w:rsidP="009647DD">
      <w:pPr>
        <w:spacing w:line="360" w:lineRule="auto"/>
        <w:ind w:left="238"/>
        <w:jc w:val="both"/>
        <w:rPr>
          <w:lang w:val="tr-TR"/>
        </w:rPr>
      </w:pPr>
      <w:r>
        <w:t>İlişkisel, mantıksal, sayısal, ikili ve tekli operatörler dışında operand sayısını bulmayı kolaylaştıracak iki regex daha yazdım.</w:t>
      </w:r>
      <w:r w:rsidR="00403117">
        <w:t xml:space="preserve"> </w:t>
      </w:r>
      <w:r w:rsidR="00403117" w:rsidRPr="00403117">
        <w:rPr>
          <w:lang w:val="tr-TR"/>
        </w:rPr>
        <w:t>singleOperands</w:t>
      </w:r>
      <w:r w:rsidR="00403117">
        <w:rPr>
          <w:lang w:val="tr-TR"/>
        </w:rPr>
        <w:t xml:space="preserve"> adlı pattern tek operand içeren  (++ -- !) operatörleri bulur. </w:t>
      </w:r>
      <w:r w:rsidR="00403117" w:rsidRPr="00403117">
        <w:rPr>
          <w:lang w:val="tr-TR"/>
        </w:rPr>
        <w:t>dualLogicalOperands</w:t>
      </w:r>
      <w:r w:rsidR="00403117">
        <w:rPr>
          <w:lang w:val="tr-TR"/>
        </w:rPr>
        <w:t xml:space="preserve"> adlı pattern iki operand içeren mantıksal operatörleri (&amp;&amp; ||) bulur.</w:t>
      </w:r>
    </w:p>
    <w:p w14:paraId="77C3C3FB" w14:textId="05DEA3F6" w:rsidR="00403117" w:rsidRDefault="00403117" w:rsidP="00403117">
      <w:pPr>
        <w:spacing w:line="360" w:lineRule="auto"/>
        <w:ind w:left="238"/>
        <w:jc w:val="both"/>
        <w:rPr>
          <w:lang w:val="tr-TR"/>
        </w:rPr>
      </w:pPr>
      <w:r>
        <w:rPr>
          <w:lang w:val="tr-TR"/>
        </w:rPr>
        <w:t>Bu iki regex yardımıyla</w:t>
      </w:r>
      <w:r w:rsidRPr="009D14FE">
        <w:rPr>
          <w:lang w:val="tr-TR"/>
        </w:rPr>
        <w:t xml:space="preserve"> </w:t>
      </w:r>
      <w:r>
        <w:rPr>
          <w:lang w:val="tr-TR"/>
        </w:rPr>
        <w:t xml:space="preserve">kolayca operand </w:t>
      </w:r>
      <w:r w:rsidRPr="009D14FE">
        <w:rPr>
          <w:lang w:val="tr-TR"/>
        </w:rPr>
        <w:t>say</w:t>
      </w:r>
      <w:r>
        <w:rPr>
          <w:lang w:val="tr-TR"/>
        </w:rPr>
        <w:t>ı</w:t>
      </w:r>
      <w:r w:rsidRPr="009D14FE">
        <w:rPr>
          <w:lang w:val="tr-TR"/>
        </w:rPr>
        <w:t>s</w:t>
      </w:r>
      <w:r>
        <w:rPr>
          <w:lang w:val="tr-TR"/>
        </w:rPr>
        <w:t>ına ulaşabileceğiz</w:t>
      </w:r>
      <w:r w:rsidRPr="009D14FE">
        <w:rPr>
          <w:lang w:val="tr-TR"/>
        </w:rPr>
        <w:t>.</w:t>
      </w:r>
    </w:p>
    <w:p w14:paraId="4944D69B" w14:textId="77777777" w:rsidR="00F53E22" w:rsidRPr="00403117" w:rsidRDefault="00F53E22" w:rsidP="00403117">
      <w:pPr>
        <w:spacing w:line="360" w:lineRule="auto"/>
        <w:ind w:left="238"/>
        <w:jc w:val="both"/>
        <w:rPr>
          <w:lang w:val="tr-TR"/>
        </w:rPr>
      </w:pPr>
    </w:p>
    <w:p w14:paraId="3C8255D2" w14:textId="5DF22160" w:rsidR="006043D0" w:rsidRDefault="006043D0" w:rsidP="002D74A6">
      <w:pPr>
        <w:spacing w:line="360" w:lineRule="auto"/>
        <w:ind w:firstLine="238"/>
        <w:jc w:val="both"/>
      </w:pPr>
      <w:r>
        <w:t>2.0 Program Sınıfı (Ana Sınıf)</w:t>
      </w:r>
    </w:p>
    <w:p w14:paraId="52B769ED" w14:textId="61679AE9" w:rsidR="00F53E22" w:rsidRPr="002D74A6" w:rsidRDefault="002D74A6" w:rsidP="00F53E22">
      <w:pPr>
        <w:spacing w:line="360" w:lineRule="auto"/>
        <w:ind w:left="238" w:firstLine="482"/>
        <w:jc w:val="both"/>
        <w:rPr>
          <w:lang w:val="tr-TR"/>
        </w:rPr>
      </w:pPr>
      <w:r w:rsidRPr="002D74A6">
        <w:rPr>
          <w:lang w:val="tr-TR"/>
        </w:rPr>
        <w:t>.java uzantılı dosya okuma işleminin, dosyadaki operatörler ve operandlar</w:t>
      </w:r>
      <w:r>
        <w:rPr>
          <w:lang w:val="tr-TR"/>
        </w:rPr>
        <w:t>ı</w:t>
      </w:r>
      <w:r w:rsidRPr="002D74A6">
        <w:rPr>
          <w:lang w:val="tr-TR"/>
        </w:rPr>
        <w:t>n say</w:t>
      </w:r>
      <w:r>
        <w:rPr>
          <w:lang w:val="tr-TR"/>
        </w:rPr>
        <w:t>ısının</w:t>
      </w:r>
      <w:r w:rsidRPr="002D74A6">
        <w:rPr>
          <w:lang w:val="tr-TR"/>
        </w:rPr>
        <w:t xml:space="preserve"> hesaplandığı ana sınıf.</w:t>
      </w:r>
    </w:p>
    <w:p w14:paraId="0AF1BA4E" w14:textId="61679AE9" w:rsidR="002D74A6" w:rsidRDefault="002D74A6" w:rsidP="002D74A6">
      <w:pPr>
        <w:spacing w:line="360" w:lineRule="auto"/>
        <w:ind w:firstLine="238"/>
        <w:jc w:val="both"/>
      </w:pPr>
      <w:r>
        <w:t xml:space="preserve">2.1 </w:t>
      </w:r>
      <w:r w:rsidR="00654499">
        <w:t>Tanımlamalar</w:t>
      </w:r>
    </w:p>
    <w:p w14:paraId="79CB83D5" w14:textId="66B28B2C" w:rsidR="00A53CAD" w:rsidRDefault="00654499" w:rsidP="00F53E22">
      <w:pPr>
        <w:spacing w:line="360" w:lineRule="auto"/>
        <w:ind w:left="238" w:firstLine="482"/>
        <w:jc w:val="both"/>
      </w:pPr>
      <w:r>
        <w:t xml:space="preserve">Dosyayı satır satır okuması için </w:t>
      </w:r>
      <w:r w:rsidR="00630849">
        <w:t>“line”</w:t>
      </w:r>
      <w:r>
        <w:t xml:space="preserve"> adlı string, </w:t>
      </w:r>
      <w:r w:rsidR="0032738C">
        <w:t xml:space="preserve">dosyayı tek bir string içinde tutması için </w:t>
      </w:r>
      <w:r w:rsidR="00630849">
        <w:t>“key” adlı iki string tanımladım</w:t>
      </w:r>
      <w:r w:rsidR="00F53E22">
        <w:t>.</w:t>
      </w:r>
    </w:p>
    <w:p w14:paraId="0BFEFEAE" w14:textId="24121025" w:rsidR="00A53CAD" w:rsidRDefault="0032738C" w:rsidP="00A53CAD">
      <w:pPr>
        <w:spacing w:line="360" w:lineRule="auto"/>
        <w:ind w:left="238"/>
        <w:jc w:val="both"/>
      </w:pPr>
      <w:r>
        <w:lastRenderedPageBreak/>
        <w:t>2.2 Dosya Okuma İşlemler</w:t>
      </w:r>
      <w:r w:rsidR="00A53CAD">
        <w:t>i</w:t>
      </w:r>
    </w:p>
    <w:p w14:paraId="27C1112D" w14:textId="2BFCAF0D" w:rsidR="0032738C" w:rsidRDefault="00630849" w:rsidP="0032738C">
      <w:pPr>
        <w:spacing w:line="360" w:lineRule="auto"/>
        <w:ind w:left="238" w:firstLine="482"/>
        <w:jc w:val="both"/>
        <w:rPr>
          <w:lang w:val="tr-TR"/>
        </w:rPr>
      </w:pPr>
      <w:r>
        <w:t xml:space="preserve"> Komut satırından verilen java dosyasını dosya okuyucuya parametre olarak verdim.</w:t>
      </w:r>
      <w:r w:rsidR="00613148">
        <w:t xml:space="preserve"> D</w:t>
      </w:r>
      <w:r>
        <w:t xml:space="preserve">osyayı line adlı değişkenle satır satır okuyor ve key adlı değişkene atıyor. </w:t>
      </w:r>
      <w:r w:rsidR="0094567E">
        <w:t>Yani key</w:t>
      </w:r>
      <w:r w:rsidR="00080C56">
        <w:t>,</w:t>
      </w:r>
      <w:r w:rsidR="0094567E">
        <w:t xml:space="preserve"> okunan dosyayı tek bir stringde tutuyor. A</w:t>
      </w:r>
      <w:r>
        <w:t>macı</w:t>
      </w:r>
      <w:r w:rsidR="0094567E" w:rsidRPr="0094567E">
        <w:rPr>
          <w:lang w:val="tr-TR"/>
        </w:rPr>
        <w:t xml:space="preserve"> blok halindeki yorum </w:t>
      </w:r>
      <w:r w:rsidR="0032738C" w:rsidRPr="0094567E">
        <w:rPr>
          <w:lang w:val="tr-TR"/>
        </w:rPr>
        <w:t>satırlarını</w:t>
      </w:r>
      <w:r w:rsidR="0094567E" w:rsidRPr="0094567E">
        <w:rPr>
          <w:lang w:val="tr-TR"/>
        </w:rPr>
        <w:t xml:space="preserve"> silme</w:t>
      </w:r>
      <w:r w:rsidR="0094567E">
        <w:rPr>
          <w:lang w:val="tr-TR"/>
        </w:rPr>
        <w:t xml:space="preserve">yi </w:t>
      </w:r>
      <w:r w:rsidR="0094567E" w:rsidRPr="0094567E">
        <w:rPr>
          <w:lang w:val="tr-TR"/>
        </w:rPr>
        <w:t>daha kolay hale ge</w:t>
      </w:r>
      <w:r w:rsidR="0094567E">
        <w:rPr>
          <w:lang w:val="tr-TR"/>
        </w:rPr>
        <w:t>tirmektir</w:t>
      </w:r>
      <w:r w:rsidR="0094567E" w:rsidRPr="0094567E">
        <w:rPr>
          <w:lang w:val="tr-TR"/>
        </w:rPr>
        <w:t>.</w:t>
      </w:r>
      <w:r w:rsidR="0094567E">
        <w:rPr>
          <w:lang w:val="tr-TR"/>
        </w:rPr>
        <w:t xml:space="preserve"> </w:t>
      </w:r>
    </w:p>
    <w:p w14:paraId="3357FD86" w14:textId="77777777" w:rsidR="009647DD" w:rsidRDefault="009647DD" w:rsidP="0032738C">
      <w:pPr>
        <w:spacing w:line="360" w:lineRule="auto"/>
        <w:ind w:left="238"/>
        <w:jc w:val="both"/>
        <w:rPr>
          <w:lang w:val="tr-TR"/>
        </w:rPr>
      </w:pPr>
    </w:p>
    <w:p w14:paraId="62E2170A" w14:textId="7C9676C9" w:rsidR="0032738C" w:rsidRDefault="0032738C" w:rsidP="0032738C">
      <w:pPr>
        <w:spacing w:line="360" w:lineRule="auto"/>
        <w:ind w:left="238"/>
        <w:jc w:val="both"/>
        <w:rPr>
          <w:lang w:val="tr-TR"/>
        </w:rPr>
      </w:pPr>
      <w:r>
        <w:rPr>
          <w:lang w:val="tr-TR"/>
        </w:rPr>
        <w:t>2.3 Yorum Satırlarını Silme</w:t>
      </w:r>
    </w:p>
    <w:p w14:paraId="7CACA04D" w14:textId="5985E148" w:rsidR="0094567E" w:rsidRDefault="0094567E" w:rsidP="0032738C">
      <w:pPr>
        <w:spacing w:line="360" w:lineRule="auto"/>
        <w:ind w:left="238" w:firstLine="482"/>
        <w:jc w:val="both"/>
        <w:rPr>
          <w:lang w:val="tr-TR"/>
        </w:rPr>
      </w:pPr>
      <w:r>
        <w:rPr>
          <w:lang w:val="tr-TR"/>
        </w:rPr>
        <w:t>Daha sonra</w:t>
      </w:r>
      <w:r w:rsidR="00F14F91">
        <w:rPr>
          <w:lang w:val="tr-TR"/>
        </w:rPr>
        <w:t xml:space="preserve"> yorum satırlarını bulduğunda o kısımları boşluk karakteriyle değiştiriyor. Bunu,</w:t>
      </w:r>
      <w:r>
        <w:rPr>
          <w:lang w:val="tr-TR"/>
        </w:rPr>
        <w:t xml:space="preserve"> /* * * */, / / yorum satırlarıyla ilgili regexleri replaceAll fonksiyonuna vererek </w:t>
      </w:r>
      <w:r w:rsidR="00F14F91">
        <w:rPr>
          <w:lang w:val="tr-TR"/>
        </w:rPr>
        <w:t xml:space="preserve">boşluk karakteriyle değiştirmesini sağlayarak yaptım. Sonucunda yorum satırları silinmiş olacak ve arama rahat bir şekilde yapılabilecek. </w:t>
      </w:r>
    </w:p>
    <w:p w14:paraId="002075E8" w14:textId="77777777" w:rsidR="00F53E22" w:rsidRDefault="00F53E22" w:rsidP="0032738C">
      <w:pPr>
        <w:spacing w:line="360" w:lineRule="auto"/>
        <w:ind w:left="238" w:firstLine="482"/>
        <w:jc w:val="both"/>
        <w:rPr>
          <w:lang w:val="tr-TR"/>
        </w:rPr>
      </w:pPr>
    </w:p>
    <w:p w14:paraId="642BD858" w14:textId="40975F17" w:rsidR="0032738C" w:rsidRDefault="0032738C" w:rsidP="0032738C">
      <w:pPr>
        <w:spacing w:line="360" w:lineRule="auto"/>
        <w:ind w:firstLine="238"/>
        <w:jc w:val="both"/>
        <w:rPr>
          <w:lang w:val="tr-TR"/>
        </w:rPr>
      </w:pPr>
      <w:r>
        <w:rPr>
          <w:lang w:val="tr-TR"/>
        </w:rPr>
        <w:t>2.4 Lexical Objesi, Patternlar, Matcherlar ve Sayaçlar</w:t>
      </w:r>
    </w:p>
    <w:p w14:paraId="7207865E" w14:textId="36E9D424" w:rsidR="00223D7E" w:rsidRDefault="00223D7E" w:rsidP="002D74A6">
      <w:pPr>
        <w:spacing w:line="360" w:lineRule="auto"/>
        <w:ind w:left="238"/>
        <w:jc w:val="both"/>
        <w:rPr>
          <w:lang w:val="tr-TR"/>
        </w:rPr>
      </w:pPr>
      <w:r>
        <w:rPr>
          <w:lang w:val="tr-TR"/>
        </w:rPr>
        <w:t xml:space="preserve">Lexical sınıfından bir obje çağırdım. Objedeki patternleri yakalaması için operatörlerin sınıflarına göre matcherlar tanımladım. Matchlerlar key değişkeninde eşleşme yapacak.  While döngüsü ile </w:t>
      </w:r>
      <w:r w:rsidR="00F42C99">
        <w:rPr>
          <w:lang w:val="tr-TR"/>
        </w:rPr>
        <w:t xml:space="preserve">find fonksiyonuyla </w:t>
      </w:r>
      <w:r>
        <w:rPr>
          <w:lang w:val="tr-TR"/>
        </w:rPr>
        <w:t>operatörleri bulduğunda ilgili sayacı artıracak.</w:t>
      </w:r>
      <w:r w:rsidR="0025237B">
        <w:rPr>
          <w:lang w:val="tr-TR"/>
        </w:rPr>
        <w:t xml:space="preserve"> Sayısal operatörler için tekli ve ikili operatörlerin sayısını toplamamız yeterli olacaktır.</w:t>
      </w:r>
      <w:r>
        <w:rPr>
          <w:lang w:val="tr-TR"/>
        </w:rPr>
        <w:t xml:space="preserve"> </w:t>
      </w:r>
      <w:r w:rsidR="00F42C99">
        <w:rPr>
          <w:lang w:val="tr-TR"/>
        </w:rPr>
        <w:t>En sonunda sayaçları konsola yazdıracak.</w:t>
      </w:r>
    </w:p>
    <w:p w14:paraId="5EDB5F95" w14:textId="77777777" w:rsidR="00F53E22" w:rsidRDefault="00F53E22" w:rsidP="002D74A6">
      <w:pPr>
        <w:spacing w:line="360" w:lineRule="auto"/>
        <w:ind w:left="238"/>
        <w:jc w:val="both"/>
        <w:rPr>
          <w:lang w:val="tr-TR"/>
        </w:rPr>
      </w:pPr>
    </w:p>
    <w:p w14:paraId="0B6DA0FB" w14:textId="77777777" w:rsidR="009D14FE" w:rsidRDefault="0032738C" w:rsidP="009D14FE">
      <w:pPr>
        <w:spacing w:line="360" w:lineRule="auto"/>
        <w:ind w:left="238"/>
        <w:jc w:val="both"/>
        <w:rPr>
          <w:lang w:val="tr-TR"/>
        </w:rPr>
      </w:pPr>
      <w:r>
        <w:rPr>
          <w:lang w:val="tr-TR"/>
        </w:rPr>
        <w:t xml:space="preserve">2.5 </w:t>
      </w:r>
      <w:r w:rsidR="00F42C99">
        <w:rPr>
          <w:lang w:val="tr-TR"/>
        </w:rPr>
        <w:t>Operand</w:t>
      </w:r>
      <w:r w:rsidR="009D14FE">
        <w:rPr>
          <w:lang w:val="tr-TR"/>
        </w:rPr>
        <w:t xml:space="preserve"> </w:t>
      </w:r>
      <w:r>
        <w:rPr>
          <w:lang w:val="tr-TR"/>
        </w:rPr>
        <w:t>Sayısı</w:t>
      </w:r>
    </w:p>
    <w:p w14:paraId="55618135" w14:textId="77777777" w:rsidR="009D14FE" w:rsidRPr="00080C56" w:rsidRDefault="009D14FE" w:rsidP="009D14FE">
      <w:pPr>
        <w:pStyle w:val="ListeParagraf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0"/>
          <w:szCs w:val="20"/>
        </w:rPr>
      </w:pPr>
      <w:r w:rsidRPr="00080C56">
        <w:rPr>
          <w:rFonts w:ascii="Times New Roman" w:hAnsi="Times New Roman"/>
          <w:sz w:val="20"/>
          <w:szCs w:val="20"/>
        </w:rPr>
        <w:t xml:space="preserve">İlişkisel operatörlerin hepsi iki operand içerir. </w:t>
      </w:r>
    </w:p>
    <w:p w14:paraId="0E5FDFC9" w14:textId="47392102" w:rsidR="009D14FE" w:rsidRPr="00080C56" w:rsidRDefault="009D14FE" w:rsidP="009D14FE">
      <w:pPr>
        <w:pStyle w:val="ListeParagraf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0"/>
          <w:szCs w:val="20"/>
        </w:rPr>
      </w:pPr>
      <w:r w:rsidRPr="00080C56">
        <w:rPr>
          <w:rFonts w:ascii="Times New Roman" w:hAnsi="Times New Roman"/>
          <w:sz w:val="20"/>
          <w:szCs w:val="20"/>
        </w:rPr>
        <w:t>İkili operatorlerin hepsi iki operand içerir</w:t>
      </w:r>
    </w:p>
    <w:p w14:paraId="4A29DDC6" w14:textId="77777777" w:rsidR="009D14FE" w:rsidRPr="00080C56" w:rsidRDefault="009D14FE" w:rsidP="009D14FE">
      <w:pPr>
        <w:pStyle w:val="ListeParagraf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0"/>
          <w:szCs w:val="20"/>
        </w:rPr>
      </w:pPr>
      <w:r w:rsidRPr="00080C56">
        <w:rPr>
          <w:rFonts w:ascii="Times New Roman" w:hAnsi="Times New Roman"/>
          <w:sz w:val="20"/>
          <w:szCs w:val="20"/>
        </w:rPr>
        <w:t>Yukarıdakilerin dışında iki operand içeren &amp;&amp; || operatörleridir.</w:t>
      </w:r>
    </w:p>
    <w:p w14:paraId="789E59F4" w14:textId="5A4FECDA" w:rsidR="009D14FE" w:rsidRPr="00080C56" w:rsidRDefault="009D14FE" w:rsidP="009D14FE">
      <w:pPr>
        <w:pStyle w:val="ListeParagraf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0"/>
          <w:szCs w:val="20"/>
        </w:rPr>
      </w:pPr>
      <w:r w:rsidRPr="00080C56">
        <w:rPr>
          <w:rFonts w:ascii="Times New Roman" w:hAnsi="Times New Roman"/>
          <w:sz w:val="20"/>
          <w:szCs w:val="20"/>
        </w:rPr>
        <w:t xml:space="preserve"> Tek operand icerenler ++ -- ! operatörleridir. </w:t>
      </w:r>
    </w:p>
    <w:p w14:paraId="27B231AD" w14:textId="6EF77121" w:rsidR="009D14FE" w:rsidRDefault="009D14FE" w:rsidP="009D14FE">
      <w:pPr>
        <w:spacing w:line="360" w:lineRule="auto"/>
        <w:ind w:left="238"/>
        <w:jc w:val="both"/>
        <w:rPr>
          <w:lang w:val="tr-TR"/>
        </w:rPr>
      </w:pPr>
      <w:r>
        <w:rPr>
          <w:lang w:val="tr-TR"/>
        </w:rPr>
        <w:t>İ</w:t>
      </w:r>
      <w:r w:rsidRPr="009D14FE">
        <w:rPr>
          <w:lang w:val="tr-TR"/>
        </w:rPr>
        <w:t>kili operand içerenleri ikiyle çarpıp tek operand içerenlerle topladığımızda operand say</w:t>
      </w:r>
      <w:r>
        <w:rPr>
          <w:lang w:val="tr-TR"/>
        </w:rPr>
        <w:t>ı</w:t>
      </w:r>
      <w:r w:rsidRPr="009D14FE">
        <w:rPr>
          <w:lang w:val="tr-TR"/>
        </w:rPr>
        <w:t>s</w:t>
      </w:r>
      <w:r>
        <w:rPr>
          <w:lang w:val="tr-TR"/>
        </w:rPr>
        <w:t>ını</w:t>
      </w:r>
      <w:r w:rsidRPr="009D14FE">
        <w:rPr>
          <w:lang w:val="tr-TR"/>
        </w:rPr>
        <w:t xml:space="preserve"> buluruz.</w:t>
      </w:r>
    </w:p>
    <w:p w14:paraId="345CF909" w14:textId="6DCAACD4" w:rsidR="009D14FE" w:rsidRPr="0032738C" w:rsidRDefault="00F42C99" w:rsidP="0032738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tr-TR" w:eastAsia="tr-TR"/>
        </w:rPr>
      </w:pPr>
      <w:r w:rsidRPr="00F42C99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 xml:space="preserve">  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(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operators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.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singleOperandCounter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 xml:space="preserve"> + 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operators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.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dualLogicalOperandCounter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*</w:t>
      </w:r>
      <w:r w:rsidR="0032738C" w:rsidRPr="0032738C">
        <w:rPr>
          <w:rFonts w:ascii="Consolas" w:eastAsia="Times New Roman" w:hAnsi="Consolas"/>
          <w:color w:val="B5CEA8"/>
          <w:sz w:val="21"/>
          <w:szCs w:val="21"/>
          <w:lang w:val="tr-TR" w:eastAsia="tr-TR"/>
        </w:rPr>
        <w:t>2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 xml:space="preserve"> + 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operators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.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dualCounter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*</w:t>
      </w:r>
      <w:r w:rsidR="0032738C" w:rsidRPr="0032738C">
        <w:rPr>
          <w:rFonts w:ascii="Consolas" w:eastAsia="Times New Roman" w:hAnsi="Consolas"/>
          <w:color w:val="B5CEA8"/>
          <w:sz w:val="21"/>
          <w:szCs w:val="21"/>
          <w:lang w:val="tr-TR" w:eastAsia="tr-TR"/>
        </w:rPr>
        <w:t>2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 xml:space="preserve"> + 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operators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.</w:t>
      </w:r>
      <w:r w:rsidR="0032738C" w:rsidRPr="0032738C">
        <w:rPr>
          <w:rFonts w:ascii="Consolas" w:eastAsia="Times New Roman" w:hAnsi="Consolas"/>
          <w:color w:val="9CDCFE"/>
          <w:sz w:val="21"/>
          <w:szCs w:val="21"/>
          <w:lang w:val="tr-TR" w:eastAsia="tr-TR"/>
        </w:rPr>
        <w:t>relationalCounter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*</w:t>
      </w:r>
      <w:r w:rsidR="0032738C" w:rsidRPr="0032738C">
        <w:rPr>
          <w:rFonts w:ascii="Consolas" w:eastAsia="Times New Roman" w:hAnsi="Consolas"/>
          <w:color w:val="B5CEA8"/>
          <w:sz w:val="21"/>
          <w:szCs w:val="21"/>
          <w:lang w:val="tr-TR" w:eastAsia="tr-TR"/>
        </w:rPr>
        <w:t>2</w:t>
      </w:r>
      <w:r w:rsidR="0032738C" w:rsidRPr="0032738C">
        <w:rPr>
          <w:rFonts w:ascii="Consolas" w:eastAsia="Times New Roman" w:hAnsi="Consolas"/>
          <w:color w:val="D4D4D4"/>
          <w:sz w:val="21"/>
          <w:szCs w:val="21"/>
          <w:lang w:val="tr-TR" w:eastAsia="tr-TR"/>
        </w:rPr>
        <w:t>)</w:t>
      </w:r>
    </w:p>
    <w:p w14:paraId="12D5BB50" w14:textId="77777777" w:rsidR="009D14FE" w:rsidRDefault="009D14FE" w:rsidP="002D74A6">
      <w:pPr>
        <w:spacing w:line="360" w:lineRule="auto"/>
        <w:ind w:left="238"/>
        <w:jc w:val="both"/>
        <w:rPr>
          <w:noProof/>
          <w:lang w:val="tr-TR"/>
        </w:rPr>
      </w:pPr>
    </w:p>
    <w:p w14:paraId="4447460C" w14:textId="3C61E688" w:rsidR="009D14FE" w:rsidRDefault="009D14FE" w:rsidP="002D74A6">
      <w:pPr>
        <w:spacing w:line="360" w:lineRule="auto"/>
        <w:ind w:left="238"/>
        <w:jc w:val="both"/>
        <w:rPr>
          <w:noProof/>
          <w:lang w:val="tr-TR"/>
        </w:rPr>
      </w:pPr>
      <w:r>
        <w:rPr>
          <w:noProof/>
          <w:lang w:val="tr-TR"/>
        </w:rPr>
        <w:t>3.0 Hatalar</w:t>
      </w:r>
    </w:p>
    <w:p w14:paraId="7E5E370D" w14:textId="24374CFF" w:rsidR="00D32A8D" w:rsidRDefault="008D714F" w:rsidP="00763804">
      <w:pPr>
        <w:spacing w:line="360" w:lineRule="auto"/>
        <w:ind w:left="238" w:firstLine="482"/>
        <w:jc w:val="both"/>
        <w:rPr>
          <w:lang w:val="tr-TR"/>
        </w:rPr>
      </w:pPr>
      <w:r>
        <w:rPr>
          <w:noProof/>
          <w:lang w:val="tr-TR"/>
        </w:rPr>
        <w:t>İstenmeyen bir durum ortaya çıkarsa hata fırlatır.</w:t>
      </w:r>
      <w:r w:rsidR="00080C56">
        <w:rPr>
          <w:lang w:val="tr-TR"/>
        </w:rPr>
        <w:tab/>
      </w:r>
      <w:r w:rsidR="00D32A8D">
        <w:rPr>
          <w:lang w:val="tr-TR"/>
        </w:rPr>
        <w:tab/>
      </w:r>
    </w:p>
    <w:p w14:paraId="3FD190CD" w14:textId="7E39AAF3" w:rsidR="00D32A8D" w:rsidRDefault="00D32A8D" w:rsidP="002D74A6">
      <w:pPr>
        <w:pStyle w:val="Els-1storder-head"/>
        <w:numPr>
          <w:ilvl w:val="0"/>
          <w:numId w:val="1"/>
        </w:numPr>
        <w:jc w:val="both"/>
      </w:pPr>
      <w:r>
        <w:lastRenderedPageBreak/>
        <w:t>ÇIKTILAR</w:t>
      </w:r>
    </w:p>
    <w:p w14:paraId="231B7174" w14:textId="2B02BC6D" w:rsidR="00796258" w:rsidRDefault="00796258" w:rsidP="009647DD">
      <w:pPr>
        <w:pStyle w:val="Els-body-text"/>
        <w:ind w:firstLine="0"/>
      </w:pPr>
      <w:r>
        <w:t>Okutulan içerik:</w:t>
      </w:r>
    </w:p>
    <w:p w14:paraId="2A2E0D14" w14:textId="77777777" w:rsidR="00D45FDF" w:rsidRDefault="00D45FDF" w:rsidP="00D45FDF">
      <w:pPr>
        <w:pStyle w:val="Els-body-text"/>
      </w:pPr>
      <w:r>
        <w:t>package odev;</w:t>
      </w:r>
    </w:p>
    <w:p w14:paraId="43B890E8" w14:textId="77777777" w:rsidR="00D45FDF" w:rsidRDefault="00D45FDF" w:rsidP="00D45FDF">
      <w:pPr>
        <w:pStyle w:val="Els-body-text"/>
      </w:pPr>
      <w:r>
        <w:t>public class Deneme {</w:t>
      </w:r>
    </w:p>
    <w:p w14:paraId="1A9BE98D" w14:textId="77777777" w:rsidR="00D45FDF" w:rsidRDefault="00D45FDF" w:rsidP="00D45FDF">
      <w:pPr>
        <w:pStyle w:val="Els-body-text"/>
      </w:pPr>
      <w:r>
        <w:t>public int x;</w:t>
      </w:r>
    </w:p>
    <w:p w14:paraId="6A5B94D2" w14:textId="77777777" w:rsidR="00D45FDF" w:rsidRDefault="00D45FDF" w:rsidP="00D45FDF">
      <w:pPr>
        <w:pStyle w:val="Els-body-text"/>
      </w:pPr>
      <w:r>
        <w:t>public int y;</w:t>
      </w:r>
    </w:p>
    <w:p w14:paraId="56692AE2" w14:textId="77777777" w:rsidR="00D45FDF" w:rsidRDefault="00D45FDF" w:rsidP="00D45FDF">
      <w:pPr>
        <w:pStyle w:val="Els-body-text"/>
      </w:pPr>
      <w:r>
        <w:t>public Deneme(int x,int y) {</w:t>
      </w:r>
    </w:p>
    <w:p w14:paraId="1B9EFDD7" w14:textId="77777777" w:rsidR="00D45FDF" w:rsidRDefault="00D45FDF" w:rsidP="00D45FDF">
      <w:pPr>
        <w:pStyle w:val="Els-body-text"/>
      </w:pPr>
      <w:r>
        <w:t>this.x = x;</w:t>
      </w:r>
    </w:p>
    <w:p w14:paraId="3D7CDD80" w14:textId="77777777" w:rsidR="00D45FDF" w:rsidRDefault="00D45FDF" w:rsidP="00D45FDF">
      <w:pPr>
        <w:pStyle w:val="Els-body-text"/>
      </w:pPr>
      <w:r>
        <w:t>this.y = y;</w:t>
      </w:r>
    </w:p>
    <w:p w14:paraId="7A4A3A68" w14:textId="77777777" w:rsidR="00D45FDF" w:rsidRDefault="00D45FDF" w:rsidP="00D45FDF">
      <w:pPr>
        <w:pStyle w:val="Els-body-text"/>
      </w:pPr>
      <w:r>
        <w:t>}</w:t>
      </w:r>
    </w:p>
    <w:p w14:paraId="0CAFAFDB" w14:textId="77777777" w:rsidR="00D45FDF" w:rsidRDefault="00D45FDF" w:rsidP="00D45FDF">
      <w:pPr>
        <w:pStyle w:val="Els-body-text"/>
      </w:pPr>
      <w:r>
        <w:t>/*</w:t>
      </w:r>
    </w:p>
    <w:p w14:paraId="4AFA12A4" w14:textId="77777777" w:rsidR="00D45FDF" w:rsidRDefault="00D45FDF" w:rsidP="00D45FDF">
      <w:pPr>
        <w:pStyle w:val="Els-body-text"/>
      </w:pPr>
      <w:r>
        <w:t>*</w:t>
      </w:r>
    </w:p>
    <w:p w14:paraId="76A9EC40" w14:textId="77777777" w:rsidR="00D45FDF" w:rsidRDefault="00D45FDF" w:rsidP="00D45FDF">
      <w:pPr>
        <w:pStyle w:val="Els-body-text"/>
      </w:pPr>
      <w:r>
        <w:t>* x*x + y*y // işlemi x &gt; 0 ve y &gt; 0</w:t>
      </w:r>
    </w:p>
    <w:p w14:paraId="6FD948CF" w14:textId="77777777" w:rsidR="00D45FDF" w:rsidRDefault="00D45FDF" w:rsidP="00D45FDF">
      <w:pPr>
        <w:pStyle w:val="Els-body-text"/>
      </w:pPr>
      <w:r>
        <w:t>*/</w:t>
      </w:r>
    </w:p>
    <w:p w14:paraId="7DCB2D40" w14:textId="77777777" w:rsidR="00D45FDF" w:rsidRDefault="00D45FDF" w:rsidP="00D45FDF">
      <w:pPr>
        <w:pStyle w:val="Els-body-text"/>
      </w:pPr>
      <w:r>
        <w:t>public int x2y2() {</w:t>
      </w:r>
    </w:p>
    <w:p w14:paraId="7693DA6C" w14:textId="77777777" w:rsidR="00D45FDF" w:rsidRDefault="00D45FDF" w:rsidP="00D45FDF">
      <w:pPr>
        <w:pStyle w:val="Els-body-text"/>
      </w:pPr>
      <w:r>
        <w:t>return x * x + y * y;</w:t>
      </w:r>
    </w:p>
    <w:p w14:paraId="212F49E9" w14:textId="77777777" w:rsidR="00D45FDF" w:rsidRDefault="00D45FDF" w:rsidP="00D45FDF">
      <w:pPr>
        <w:pStyle w:val="Els-body-text"/>
      </w:pPr>
      <w:r>
        <w:t>}</w:t>
      </w:r>
    </w:p>
    <w:p w14:paraId="2E33400B" w14:textId="77777777" w:rsidR="00D45FDF" w:rsidRDefault="00D45FDF" w:rsidP="00D45FDF">
      <w:pPr>
        <w:pStyle w:val="Els-body-text"/>
      </w:pPr>
      <w:r>
        <w:t>/*</w:t>
      </w:r>
    </w:p>
    <w:p w14:paraId="7F2CBC03" w14:textId="77777777" w:rsidR="00D45FDF" w:rsidRDefault="00D45FDF" w:rsidP="00D45FDF">
      <w:pPr>
        <w:pStyle w:val="Els-body-text"/>
      </w:pPr>
      <w:r>
        <w:t>* Karakök işlemi yapan fonksiyon</w:t>
      </w:r>
    </w:p>
    <w:p w14:paraId="7235AD02" w14:textId="77777777" w:rsidR="00D45FDF" w:rsidRDefault="00D45FDF" w:rsidP="00D45FDF">
      <w:pPr>
        <w:pStyle w:val="Els-body-text"/>
      </w:pPr>
      <w:r>
        <w:t>* karakok(x*x + y*y)</w:t>
      </w:r>
    </w:p>
    <w:p w14:paraId="103B118D" w14:textId="77777777" w:rsidR="00D45FDF" w:rsidRDefault="00D45FDF" w:rsidP="00D45FDF">
      <w:pPr>
        <w:pStyle w:val="Els-body-text"/>
      </w:pPr>
      <w:r>
        <w:t>*/</w:t>
      </w:r>
    </w:p>
    <w:p w14:paraId="451D1062" w14:textId="77777777" w:rsidR="00D45FDF" w:rsidRDefault="00D45FDF" w:rsidP="00D45FDF">
      <w:pPr>
        <w:pStyle w:val="Els-body-text"/>
      </w:pPr>
      <w:r>
        <w:t>public double karakok() {</w:t>
      </w:r>
    </w:p>
    <w:p w14:paraId="070A685B" w14:textId="77777777" w:rsidR="00D45FDF" w:rsidRDefault="00D45FDF" w:rsidP="00D45FDF">
      <w:pPr>
        <w:pStyle w:val="Els-body-text"/>
      </w:pPr>
      <w:r>
        <w:t>return Math.sqrt((double)x2y2());</w:t>
      </w:r>
    </w:p>
    <w:p w14:paraId="35521BFD" w14:textId="77777777" w:rsidR="00D45FDF" w:rsidRDefault="00D45FDF" w:rsidP="00D45FDF">
      <w:pPr>
        <w:pStyle w:val="Els-body-text"/>
      </w:pPr>
      <w:r>
        <w:t>}</w:t>
      </w:r>
    </w:p>
    <w:p w14:paraId="2A0883D7" w14:textId="77777777" w:rsidR="00D45FDF" w:rsidRDefault="00D45FDF" w:rsidP="00D45FDF">
      <w:pPr>
        <w:pStyle w:val="Els-body-text"/>
      </w:pPr>
      <w:r>
        <w:t>// log2(x/++y)</w:t>
      </w:r>
    </w:p>
    <w:p w14:paraId="23B69B29" w14:textId="77777777" w:rsidR="00D45FDF" w:rsidRDefault="00D45FDF" w:rsidP="00D45FDF">
      <w:pPr>
        <w:pStyle w:val="Els-body-text"/>
      </w:pPr>
      <w:r>
        <w:t>public double log2() {</w:t>
      </w:r>
    </w:p>
    <w:p w14:paraId="2F6B3562" w14:textId="77777777" w:rsidR="00D45FDF" w:rsidRDefault="00D45FDF" w:rsidP="00D45FDF">
      <w:pPr>
        <w:pStyle w:val="Els-body-text"/>
      </w:pPr>
      <w:r>
        <w:t>++y;</w:t>
      </w:r>
    </w:p>
    <w:p w14:paraId="3EEBC100" w14:textId="77777777" w:rsidR="00D45FDF" w:rsidRDefault="00D45FDF" w:rsidP="00D45FDF">
      <w:pPr>
        <w:pStyle w:val="Els-body-text"/>
      </w:pPr>
      <w:r>
        <w:t>return Math.log(((double)x)/y);</w:t>
      </w:r>
    </w:p>
    <w:p w14:paraId="7557F304" w14:textId="77777777" w:rsidR="00D45FDF" w:rsidRDefault="00D45FDF" w:rsidP="00D45FDF">
      <w:pPr>
        <w:pStyle w:val="Els-body-text"/>
      </w:pPr>
      <w:r>
        <w:t>}</w:t>
      </w:r>
    </w:p>
    <w:p w14:paraId="4A12CE5F" w14:textId="77777777" w:rsidR="00D45FDF" w:rsidRDefault="00D45FDF" w:rsidP="00D45FDF">
      <w:pPr>
        <w:pStyle w:val="Els-body-text"/>
      </w:pPr>
      <w:r>
        <w:t>@Override</w:t>
      </w:r>
    </w:p>
    <w:p w14:paraId="4E83FE55" w14:textId="77777777" w:rsidR="00D45FDF" w:rsidRDefault="00D45FDF" w:rsidP="00D45FDF">
      <w:pPr>
        <w:pStyle w:val="Els-body-text"/>
      </w:pPr>
      <w:r>
        <w:t>public boolean equals(Object obj) {</w:t>
      </w:r>
    </w:p>
    <w:p w14:paraId="38C0EB54" w14:textId="77777777" w:rsidR="00D45FDF" w:rsidRDefault="00D45FDF" w:rsidP="00D45FDF">
      <w:pPr>
        <w:pStyle w:val="Els-body-text"/>
      </w:pPr>
      <w:r>
        <w:t>if(obj != null &amp;&amp; obj instanceof Deneme) {</w:t>
      </w:r>
    </w:p>
    <w:p w14:paraId="5C10D74C" w14:textId="77777777" w:rsidR="00D45FDF" w:rsidRDefault="00D45FDF" w:rsidP="00D45FDF">
      <w:pPr>
        <w:pStyle w:val="Els-body-text"/>
      </w:pPr>
      <w:r>
        <w:t>return ((Deneme)obj).x == this.x &amp;&amp; ((Deneme)obj).y == this.y;</w:t>
      </w:r>
    </w:p>
    <w:p w14:paraId="0D205A06" w14:textId="77777777" w:rsidR="00D45FDF" w:rsidRDefault="00D45FDF" w:rsidP="00D45FDF">
      <w:pPr>
        <w:pStyle w:val="Els-body-text"/>
      </w:pPr>
      <w:r>
        <w:t>}</w:t>
      </w:r>
    </w:p>
    <w:p w14:paraId="2D2A62BC" w14:textId="77777777" w:rsidR="00D45FDF" w:rsidRDefault="00D45FDF" w:rsidP="00D45FDF">
      <w:pPr>
        <w:pStyle w:val="Els-body-text"/>
      </w:pPr>
      <w:r>
        <w:t>return false;</w:t>
      </w:r>
    </w:p>
    <w:p w14:paraId="4E1A95DF" w14:textId="77777777" w:rsidR="00D45FDF" w:rsidRDefault="00D45FDF" w:rsidP="00D45FDF">
      <w:pPr>
        <w:pStyle w:val="Els-body-text"/>
      </w:pPr>
      <w:r>
        <w:t>}</w:t>
      </w:r>
    </w:p>
    <w:p w14:paraId="23037299" w14:textId="6CF4621A" w:rsidR="00294A00" w:rsidRDefault="00D45FDF" w:rsidP="00D45FDF">
      <w:pPr>
        <w:pStyle w:val="Els-body-text"/>
      </w:pPr>
      <w:r>
        <w:t>}</w:t>
      </w:r>
    </w:p>
    <w:p w14:paraId="3AE4195B" w14:textId="77777777" w:rsidR="00D45FDF" w:rsidRPr="00796258" w:rsidRDefault="00D45FDF" w:rsidP="00D45FDF">
      <w:pPr>
        <w:pStyle w:val="Els-body-text"/>
        <w:ind w:firstLine="0"/>
      </w:pPr>
    </w:p>
    <w:p w14:paraId="1D26B0D4" w14:textId="0C0A0EBA" w:rsidR="00796258" w:rsidRDefault="00294A00" w:rsidP="00BE6A20">
      <w:pPr>
        <w:pStyle w:val="Els-body-text"/>
        <w:ind w:firstLine="0"/>
      </w:pPr>
      <w:r>
        <w:t>Çıktı:</w:t>
      </w:r>
    </w:p>
    <w:p w14:paraId="78E3B747" w14:textId="77777777" w:rsidR="00294A00" w:rsidRPr="00796258" w:rsidRDefault="00294A00" w:rsidP="002D74A6">
      <w:pPr>
        <w:pStyle w:val="Els-body-text"/>
        <w:ind w:firstLine="0"/>
      </w:pPr>
    </w:p>
    <w:p w14:paraId="685F2AD1" w14:textId="1C19F2F5" w:rsidR="0006430A" w:rsidRPr="00BE6A20" w:rsidRDefault="0006430A" w:rsidP="00BE6A20">
      <w:pPr>
        <w:spacing w:line="360" w:lineRule="auto"/>
        <w:ind w:left="238"/>
        <w:jc w:val="both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3A17C7C" wp14:editId="4BF1196A">
            <wp:extent cx="4434840" cy="1026403"/>
            <wp:effectExtent l="0" t="0" r="3810" b="254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886" cy="103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0AAA" w14:textId="2031F2E8" w:rsidR="00C2716F" w:rsidRDefault="00B95BF1" w:rsidP="002D74A6">
      <w:pPr>
        <w:pStyle w:val="Els-1storder-head"/>
        <w:jc w:val="both"/>
      </w:pPr>
      <w:r>
        <w:lastRenderedPageBreak/>
        <w:t>SONUÇ</w:t>
      </w:r>
    </w:p>
    <w:p w14:paraId="3740631B" w14:textId="0F963154" w:rsidR="00796258" w:rsidRDefault="00796258" w:rsidP="002D74A6">
      <w:pPr>
        <w:pStyle w:val="Els-body-text"/>
      </w:pPr>
      <w:r>
        <w:t>Komut satırı argümanı olarak verilen dosya okunarak içindeki sınıflarına göre operator sayıları ve operandların sayısı ekrana yazıldı.</w:t>
      </w:r>
    </w:p>
    <w:p w14:paraId="0FEF13EC" w14:textId="77777777" w:rsidR="00080C56" w:rsidRDefault="00080C56" w:rsidP="002D74A6">
      <w:pPr>
        <w:pStyle w:val="Els-body-text"/>
      </w:pPr>
    </w:p>
    <w:p w14:paraId="609CD8A6" w14:textId="59A3ABB1" w:rsidR="00796258" w:rsidRPr="00796258" w:rsidRDefault="00796258" w:rsidP="002D74A6">
      <w:pPr>
        <w:pStyle w:val="Els-body-text"/>
      </w:pPr>
      <w:r>
        <w:t>Günlük hayatta kullanılabilecek yerler:</w:t>
      </w:r>
    </w:p>
    <w:p w14:paraId="6A5F89B7" w14:textId="0E177A5C" w:rsidR="00FB611C" w:rsidRDefault="00FB611C" w:rsidP="002D74A6">
      <w:pPr>
        <w:pStyle w:val="Els-body-text"/>
        <w:ind w:firstLine="720"/>
      </w:pPr>
      <w:r>
        <w:t>Kullanıcı kayıt işlemlerinde mail, telefon numarası formatının kontrol edilmesi</w:t>
      </w:r>
    </w:p>
    <w:p w14:paraId="35BDC3F6" w14:textId="10D6F56D" w:rsidR="00186D86" w:rsidRPr="00FB611C" w:rsidRDefault="00186D86" w:rsidP="00080C56">
      <w:pPr>
        <w:pStyle w:val="Els-body-text"/>
        <w:ind w:left="720" w:firstLine="0"/>
      </w:pPr>
      <w:r>
        <w:t>Google arama sonuçlarında yazım hatası yapıldığında “Bunu mu demek istediniz</w:t>
      </w:r>
      <w:r w:rsidR="00294A00">
        <w:t xml:space="preserve">” </w:t>
      </w:r>
      <w:r>
        <w:t>ibaresi ver</w:t>
      </w:r>
      <w:r w:rsidR="00080C56">
        <w:t>erek öneriler çıkarması.</w:t>
      </w:r>
    </w:p>
    <w:p w14:paraId="1A3C08D0" w14:textId="77777777" w:rsidR="00BE6A20" w:rsidRDefault="00BE6A20" w:rsidP="002D74A6">
      <w:pPr>
        <w:pStyle w:val="Els-reference-head"/>
        <w:jc w:val="both"/>
      </w:pPr>
    </w:p>
    <w:p w14:paraId="5D58A003" w14:textId="2A8A6471" w:rsidR="004B2B2A" w:rsidRPr="002E0ECD" w:rsidRDefault="00A42EDD" w:rsidP="002D74A6">
      <w:pPr>
        <w:pStyle w:val="Els-reference-head"/>
        <w:jc w:val="both"/>
      </w:pPr>
      <w:r>
        <w:t>Referanslar</w:t>
      </w:r>
    </w:p>
    <w:p w14:paraId="2BFF6AE8" w14:textId="1FA5D696" w:rsidR="007A62EB" w:rsidRDefault="007A62EB" w:rsidP="002D74A6">
      <w:pPr>
        <w:spacing w:after="120"/>
        <w:ind w:left="397" w:hanging="397"/>
        <w:jc w:val="both"/>
        <w:rPr>
          <w:sz w:val="16"/>
          <w:lang w:val="en-US"/>
        </w:rPr>
      </w:pPr>
      <w:r w:rsidRPr="007A62EB">
        <w:rPr>
          <w:sz w:val="16"/>
          <w:lang w:val="en-US"/>
        </w:rPr>
        <w:t xml:space="preserve">[1] </w:t>
      </w:r>
      <w:r w:rsidRPr="007A62EB">
        <w:rPr>
          <w:sz w:val="16"/>
          <w:lang w:val="en-US"/>
        </w:rPr>
        <w:tab/>
      </w:r>
      <w:r w:rsidR="003F6367" w:rsidRPr="003F6367">
        <w:rPr>
          <w:sz w:val="16"/>
          <w:lang w:val="en-US"/>
        </w:rPr>
        <w:t>https://regex101.com</w:t>
      </w:r>
    </w:p>
    <w:p w14:paraId="00B51BA1" w14:textId="6657BB63" w:rsidR="008D4E0E" w:rsidRPr="007A62EB" w:rsidRDefault="008D4E0E" w:rsidP="002D74A6">
      <w:pPr>
        <w:spacing w:after="120"/>
        <w:ind w:left="397" w:hanging="397"/>
        <w:jc w:val="both"/>
        <w:rPr>
          <w:sz w:val="16"/>
          <w:lang w:val="en-US"/>
        </w:rPr>
      </w:pPr>
      <w:r>
        <w:rPr>
          <w:sz w:val="16"/>
          <w:lang w:val="en-US"/>
        </w:rPr>
        <w:t>[2</w:t>
      </w:r>
      <w:r w:rsidRPr="007A62EB">
        <w:rPr>
          <w:sz w:val="16"/>
          <w:lang w:val="en-US"/>
        </w:rPr>
        <w:t xml:space="preserve">] </w:t>
      </w:r>
      <w:r w:rsidR="003F6367">
        <w:rPr>
          <w:sz w:val="16"/>
          <w:lang w:val="en-US"/>
        </w:rPr>
        <w:tab/>
      </w:r>
      <w:r w:rsidR="00444A1F" w:rsidRPr="00444A1F">
        <w:rPr>
          <w:sz w:val="16"/>
          <w:lang w:val="en-US"/>
        </w:rPr>
        <w:t>https://www.prismacsi.com/regular-expressions-regex-nedir-nasil-kullanilir/</w:t>
      </w:r>
    </w:p>
    <w:p w14:paraId="3EF19EB2" w14:textId="2EE3DE23" w:rsidR="008D4E0E" w:rsidRPr="007A62EB" w:rsidRDefault="008D4E0E" w:rsidP="002D74A6">
      <w:pPr>
        <w:spacing w:after="120"/>
        <w:ind w:left="397" w:hanging="397"/>
        <w:jc w:val="both"/>
        <w:rPr>
          <w:sz w:val="16"/>
          <w:lang w:val="en-US"/>
        </w:rPr>
      </w:pPr>
      <w:r>
        <w:rPr>
          <w:sz w:val="16"/>
          <w:lang w:val="en-US"/>
        </w:rPr>
        <w:t>[3</w:t>
      </w:r>
      <w:r w:rsidRPr="007A62EB">
        <w:rPr>
          <w:sz w:val="16"/>
          <w:lang w:val="en-US"/>
        </w:rPr>
        <w:t xml:space="preserve">] </w:t>
      </w:r>
      <w:r w:rsidRPr="007A62EB">
        <w:rPr>
          <w:sz w:val="16"/>
          <w:lang w:val="en-US"/>
        </w:rPr>
        <w:tab/>
      </w:r>
      <w:r w:rsidR="00444A1F" w:rsidRPr="00444A1F">
        <w:rPr>
          <w:sz w:val="16"/>
          <w:lang w:val="en-US"/>
        </w:rPr>
        <w:t>https://www.youtube.com/watch?v=bF_zEzFQZuA</w:t>
      </w:r>
    </w:p>
    <w:p w14:paraId="5661D6C6" w14:textId="0AD4EA34" w:rsidR="008D4E0E" w:rsidRDefault="008D4E0E" w:rsidP="002D74A6">
      <w:pPr>
        <w:spacing w:after="120"/>
        <w:ind w:left="397" w:hanging="397"/>
        <w:jc w:val="both"/>
        <w:rPr>
          <w:sz w:val="16"/>
          <w:lang w:val="en-US"/>
        </w:rPr>
      </w:pPr>
      <w:r>
        <w:rPr>
          <w:sz w:val="16"/>
          <w:lang w:val="en-US"/>
        </w:rPr>
        <w:t>[4</w:t>
      </w:r>
      <w:r w:rsidRPr="007A62EB">
        <w:rPr>
          <w:sz w:val="16"/>
          <w:lang w:val="en-US"/>
        </w:rPr>
        <w:t xml:space="preserve">] </w:t>
      </w:r>
      <w:r w:rsidRPr="007A62EB">
        <w:rPr>
          <w:sz w:val="16"/>
          <w:lang w:val="en-US"/>
        </w:rPr>
        <w:tab/>
      </w:r>
      <w:hyperlink r:id="rId10" w:history="1">
        <w:r w:rsidR="00080C56" w:rsidRPr="00B94D7F">
          <w:rPr>
            <w:rStyle w:val="Kpr"/>
            <w:lang w:val="en-US"/>
          </w:rPr>
          <w:t>https://github.com/gkandemi/regex</w:t>
        </w:r>
      </w:hyperlink>
    </w:p>
    <w:p w14:paraId="21757299" w14:textId="25BAECB3" w:rsidR="00080C56" w:rsidRPr="007A62EB" w:rsidRDefault="00080C56" w:rsidP="002D74A6">
      <w:pPr>
        <w:spacing w:after="120"/>
        <w:ind w:left="397" w:hanging="397"/>
        <w:jc w:val="both"/>
        <w:rPr>
          <w:sz w:val="16"/>
          <w:lang w:val="en-US"/>
        </w:rPr>
      </w:pPr>
      <w:r>
        <w:rPr>
          <w:sz w:val="16"/>
          <w:lang w:val="en-US"/>
        </w:rPr>
        <w:t>[5]</w:t>
      </w:r>
      <w:r>
        <w:rPr>
          <w:sz w:val="16"/>
          <w:lang w:val="en-US"/>
        </w:rPr>
        <w:tab/>
      </w:r>
      <w:r w:rsidRPr="00080C56">
        <w:rPr>
          <w:sz w:val="16"/>
          <w:lang w:val="en-US"/>
        </w:rPr>
        <w:t>https://support.smartbear.com/alertsite/docs/monitors/web/selenium/export-eclipse-java-project-as-runnable-jar.html</w:t>
      </w:r>
    </w:p>
    <w:p w14:paraId="02795382" w14:textId="77777777" w:rsidR="008D4E0E" w:rsidRPr="007A62EB" w:rsidRDefault="008D4E0E" w:rsidP="002D74A6">
      <w:pPr>
        <w:spacing w:after="120"/>
        <w:ind w:left="397" w:hanging="397"/>
        <w:jc w:val="both"/>
        <w:rPr>
          <w:sz w:val="16"/>
          <w:lang w:val="en-US"/>
        </w:rPr>
      </w:pPr>
    </w:p>
    <w:p w14:paraId="03855315" w14:textId="77777777" w:rsidR="004B2B2A" w:rsidRDefault="004B2B2A" w:rsidP="002D74A6">
      <w:pPr>
        <w:ind w:firstLine="240"/>
        <w:jc w:val="both"/>
      </w:pPr>
    </w:p>
    <w:sectPr w:rsidR="004B2B2A">
      <w:headerReference w:type="even" r:id="rId11"/>
      <w:headerReference w:type="default" r:id="rId12"/>
      <w:headerReference w:type="first" r:id="rId13"/>
      <w:footnotePr>
        <w:numFmt w:val="chicago"/>
      </w:footnotePr>
      <w:type w:val="nextColumn"/>
      <w:pgSz w:w="10886" w:h="14854" w:code="9"/>
      <w:pgMar w:top="749" w:right="1195" w:bottom="2040" w:left="576" w:header="907" w:footer="119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179AA" w14:textId="77777777" w:rsidR="004C00FE" w:rsidRDefault="004C00FE">
      <w:r>
        <w:separator/>
      </w:r>
    </w:p>
  </w:endnote>
  <w:endnote w:type="continuationSeparator" w:id="0">
    <w:p w14:paraId="1F9C7DB0" w14:textId="77777777" w:rsidR="004C00FE" w:rsidRDefault="004C0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1" w:fontKey="{537F2A08-1C08-470D-862C-8B7DBBDA9F0F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2" w:fontKey="{D9394EAB-A774-4032-A5A8-A8B6FA0609B7}"/>
    <w:embedBold r:id="rId3" w:fontKey="{42EF05C8-2222-4FBA-B37B-1851FC0A4024}"/>
    <w:embedItalic r:id="rId4" w:fontKey="{E1B77EE8-61A5-4457-9725-3F3BF1A61430}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5" w:fontKey="{A8FE05C7-6537-4418-A309-3CE5C15508E9}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  <w:embedRegular r:id="rId6" w:fontKey="{4D967F74-1FE1-4A95-B31E-29ADE1D72A83}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7" w:fontKey="{19E2C3F4-8EE5-40E7-A81F-B64E1C8354EF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8" w:fontKey="{B40DBC49-0AF0-4953-A6AC-251A163C5A77}"/>
    <w:embedBold r:id="rId9" w:fontKey="{6A46FE1D-0EFB-4563-B6BE-FB71CBFA04DD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  <w:embedRegular r:id="rId10" w:fontKey="{63462C61-4DF7-4464-BAC6-79DECB3B514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A5CE4" w14:textId="77777777" w:rsidR="004C00FE" w:rsidRDefault="004C00FE">
      <w:pPr>
        <w:pStyle w:val="AltBilgi"/>
        <w:rPr>
          <w:lang w:val="en-GB"/>
        </w:rPr>
      </w:pPr>
      <w:r>
        <w:rPr>
          <w:lang w:val="tr-TR" w:eastAsia="tr-TR"/>
        </w:rPr>
        <w:drawing>
          <wp:inline distT="0" distB="0" distL="0" distR="0" wp14:anchorId="21DA8593" wp14:editId="5743292D">
            <wp:extent cx="561975" cy="19050"/>
            <wp:effectExtent l="0" t="0" r="0" b="0"/>
            <wp:docPr id="1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type="continuationSeparator" w:id="0">
    <w:p w14:paraId="08A8B8C9" w14:textId="77777777" w:rsidR="004C00FE" w:rsidRDefault="004C00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1951E" w14:textId="77777777" w:rsidR="004B2B2A" w:rsidRDefault="004B2B2A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4</w:t>
    </w:r>
    <w:r>
      <w:rPr>
        <w:rStyle w:val="SayfaNumaras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F4F31" w14:textId="77777777" w:rsidR="004B2B2A" w:rsidRDefault="004B2B2A">
    <w:pPr>
      <w:pStyle w:val="stBilgi"/>
      <w:tabs>
        <w:tab w:val="clear" w:pos="9356"/>
        <w:tab w:val="right" w:pos="9120"/>
      </w:tabs>
    </w:pPr>
    <w:r>
      <w:tab/>
    </w:r>
    <w:r>
      <w:tab/>
    </w: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3</w:t>
    </w:r>
    <w:r>
      <w:rPr>
        <w:rStyle w:val="SayfaNumaras"/>
        <w:i w:val="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B5206" w14:textId="77777777" w:rsidR="004B2B2A" w:rsidRDefault="004B2B2A">
    <w:pPr>
      <w:pStyle w:val="stBilgi"/>
      <w:tabs>
        <w:tab w:val="clear" w:pos="9356"/>
        <w:tab w:val="right" w:pos="9120"/>
      </w:tabs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291D7334"/>
    <w:multiLevelType w:val="hybridMultilevel"/>
    <w:tmpl w:val="6DCC8CF2"/>
    <w:lvl w:ilvl="0" w:tplc="1BDE5E56">
      <w:start w:val="3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4" w15:restartNumberingAfterBreak="0">
    <w:nsid w:val="43C65808"/>
    <w:multiLevelType w:val="multilevel"/>
    <w:tmpl w:val="00E25E3E"/>
    <w:lvl w:ilvl="0">
      <w:start w:val="1"/>
      <w:numFmt w:val="decimal"/>
      <w:lvlText w:val="%1.0"/>
      <w:lvlJc w:val="left"/>
      <w:pPr>
        <w:ind w:left="59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1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3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1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3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38" w:hanging="1440"/>
      </w:pPr>
      <w:rPr>
        <w:rFonts w:hint="default"/>
      </w:rPr>
    </w:lvl>
  </w:abstractNum>
  <w:abstractNum w:abstractNumId="5" w15:restartNumberingAfterBreak="0">
    <w:nsid w:val="43CB04AD"/>
    <w:multiLevelType w:val="singleLevel"/>
    <w:tmpl w:val="8520C638"/>
    <w:lvl w:ilvl="0">
      <w:start w:val="1"/>
      <w:numFmt w:val="decimal"/>
      <w:pStyle w:val="grev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7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9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10" w15:restartNumberingAfterBreak="0">
    <w:nsid w:val="64085C25"/>
    <w:multiLevelType w:val="hybridMultilevel"/>
    <w:tmpl w:val="92A2C7C6"/>
    <w:lvl w:ilvl="0" w:tplc="041F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11" w15:restartNumberingAfterBreak="0">
    <w:nsid w:val="6B224581"/>
    <w:multiLevelType w:val="hybridMultilevel"/>
    <w:tmpl w:val="2C761F2E"/>
    <w:lvl w:ilvl="0" w:tplc="8B7A3DDA">
      <w:start w:val="3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5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7D9752A5"/>
    <w:multiLevelType w:val="hybridMultilevel"/>
    <w:tmpl w:val="FA701E2A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8"/>
  </w:num>
  <w:num w:numId="5">
    <w:abstractNumId w:val="0"/>
  </w:num>
  <w:num w:numId="6">
    <w:abstractNumId w:val="3"/>
  </w:num>
  <w:num w:numId="7">
    <w:abstractNumId w:val="9"/>
  </w:num>
  <w:num w:numId="8">
    <w:abstractNumId w:val="1"/>
  </w:num>
  <w:num w:numId="9">
    <w:abstractNumId w:val="6"/>
  </w:num>
  <w:num w:numId="10">
    <w:abstractNumId w:val="15"/>
  </w:num>
  <w:num w:numId="11">
    <w:abstractNumId w:val="14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0"/>
  </w:num>
  <w:num w:numId="17">
    <w:abstractNumId w:val="3"/>
  </w:num>
  <w:num w:numId="18">
    <w:abstractNumId w:val="9"/>
  </w:num>
  <w:num w:numId="19">
    <w:abstractNumId w:val="1"/>
  </w:num>
  <w:num w:numId="20">
    <w:abstractNumId w:val="6"/>
  </w:num>
  <w:num w:numId="21">
    <w:abstractNumId w:val="0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  <w:num w:numId="26">
    <w:abstractNumId w:val="12"/>
  </w:num>
  <w:num w:numId="27">
    <w:abstractNumId w:val="13"/>
  </w:num>
  <w:num w:numId="28">
    <w:abstractNumId w:val="5"/>
  </w:num>
  <w:num w:numId="29">
    <w:abstractNumId w:val="16"/>
  </w:num>
  <w:num w:numId="30">
    <w:abstractNumId w:val="7"/>
  </w:num>
  <w:num w:numId="31">
    <w:abstractNumId w:val="4"/>
  </w:num>
  <w:num w:numId="32">
    <w:abstractNumId w:val="10"/>
  </w:num>
  <w:num w:numId="33">
    <w:abstractNumId w:val="11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intPostScriptOverText/>
  <w:embedTrueTypeFonts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50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0ECD"/>
    <w:rsid w:val="0006430A"/>
    <w:rsid w:val="00080C56"/>
    <w:rsid w:val="00087E08"/>
    <w:rsid w:val="000C77AF"/>
    <w:rsid w:val="000E4DAB"/>
    <w:rsid w:val="00122386"/>
    <w:rsid w:val="00172FC2"/>
    <w:rsid w:val="001827DD"/>
    <w:rsid w:val="00186D86"/>
    <w:rsid w:val="001870E1"/>
    <w:rsid w:val="001B3291"/>
    <w:rsid w:val="001E246C"/>
    <w:rsid w:val="001E6850"/>
    <w:rsid w:val="00223D7E"/>
    <w:rsid w:val="00246BE5"/>
    <w:rsid w:val="0025237B"/>
    <w:rsid w:val="0026067E"/>
    <w:rsid w:val="00292698"/>
    <w:rsid w:val="00294A00"/>
    <w:rsid w:val="002A542E"/>
    <w:rsid w:val="002B2771"/>
    <w:rsid w:val="002C32C7"/>
    <w:rsid w:val="002D0F34"/>
    <w:rsid w:val="002D74A6"/>
    <w:rsid w:val="002E0ECD"/>
    <w:rsid w:val="002F73DE"/>
    <w:rsid w:val="0031199A"/>
    <w:rsid w:val="0032590D"/>
    <w:rsid w:val="0032738C"/>
    <w:rsid w:val="00333707"/>
    <w:rsid w:val="00374908"/>
    <w:rsid w:val="003A4BBD"/>
    <w:rsid w:val="003B1AD2"/>
    <w:rsid w:val="003B2253"/>
    <w:rsid w:val="003B234B"/>
    <w:rsid w:val="003E3638"/>
    <w:rsid w:val="003F6367"/>
    <w:rsid w:val="003F6FAC"/>
    <w:rsid w:val="00401604"/>
    <w:rsid w:val="00401A47"/>
    <w:rsid w:val="00403117"/>
    <w:rsid w:val="0042323C"/>
    <w:rsid w:val="00425AE2"/>
    <w:rsid w:val="00426B6F"/>
    <w:rsid w:val="00443DAD"/>
    <w:rsid w:val="00444A1F"/>
    <w:rsid w:val="00450827"/>
    <w:rsid w:val="004827D8"/>
    <w:rsid w:val="004B2B2A"/>
    <w:rsid w:val="004C00FE"/>
    <w:rsid w:val="00504011"/>
    <w:rsid w:val="0050752D"/>
    <w:rsid w:val="0055283C"/>
    <w:rsid w:val="006043D0"/>
    <w:rsid w:val="006047E2"/>
    <w:rsid w:val="00613148"/>
    <w:rsid w:val="00630849"/>
    <w:rsid w:val="00634626"/>
    <w:rsid w:val="00654499"/>
    <w:rsid w:val="00665B71"/>
    <w:rsid w:val="006B7C47"/>
    <w:rsid w:val="006F0F3F"/>
    <w:rsid w:val="007030A7"/>
    <w:rsid w:val="00716DD9"/>
    <w:rsid w:val="0076307A"/>
    <w:rsid w:val="00763804"/>
    <w:rsid w:val="00771C49"/>
    <w:rsid w:val="007834AD"/>
    <w:rsid w:val="00787B0D"/>
    <w:rsid w:val="00790F75"/>
    <w:rsid w:val="00793F23"/>
    <w:rsid w:val="00796258"/>
    <w:rsid w:val="007A62EB"/>
    <w:rsid w:val="007E0013"/>
    <w:rsid w:val="007E7EF7"/>
    <w:rsid w:val="00813D82"/>
    <w:rsid w:val="00824A8B"/>
    <w:rsid w:val="00861E0B"/>
    <w:rsid w:val="0087625A"/>
    <w:rsid w:val="008B6F7C"/>
    <w:rsid w:val="008D4E0E"/>
    <w:rsid w:val="008D714F"/>
    <w:rsid w:val="00921E13"/>
    <w:rsid w:val="009317DF"/>
    <w:rsid w:val="00936589"/>
    <w:rsid w:val="0094567E"/>
    <w:rsid w:val="009647DD"/>
    <w:rsid w:val="0097742E"/>
    <w:rsid w:val="00996BE5"/>
    <w:rsid w:val="009972D9"/>
    <w:rsid w:val="00997DEB"/>
    <w:rsid w:val="009C1817"/>
    <w:rsid w:val="009D14FE"/>
    <w:rsid w:val="009F2897"/>
    <w:rsid w:val="00A01029"/>
    <w:rsid w:val="00A116CD"/>
    <w:rsid w:val="00A31F56"/>
    <w:rsid w:val="00A42EDD"/>
    <w:rsid w:val="00A51E52"/>
    <w:rsid w:val="00A522DB"/>
    <w:rsid w:val="00A53CAD"/>
    <w:rsid w:val="00A53E8B"/>
    <w:rsid w:val="00A83D3C"/>
    <w:rsid w:val="00AD4DE5"/>
    <w:rsid w:val="00AF00A4"/>
    <w:rsid w:val="00B01D9D"/>
    <w:rsid w:val="00B030D4"/>
    <w:rsid w:val="00B95BF1"/>
    <w:rsid w:val="00BA4546"/>
    <w:rsid w:val="00BC6401"/>
    <w:rsid w:val="00BE3202"/>
    <w:rsid w:val="00BE6A20"/>
    <w:rsid w:val="00BF1F41"/>
    <w:rsid w:val="00C2716F"/>
    <w:rsid w:val="00C32A76"/>
    <w:rsid w:val="00C522EE"/>
    <w:rsid w:val="00C53F21"/>
    <w:rsid w:val="00C719AC"/>
    <w:rsid w:val="00C8165F"/>
    <w:rsid w:val="00CD2EAD"/>
    <w:rsid w:val="00D0530E"/>
    <w:rsid w:val="00D32A8D"/>
    <w:rsid w:val="00D45FDF"/>
    <w:rsid w:val="00D554FC"/>
    <w:rsid w:val="00D8071D"/>
    <w:rsid w:val="00D87D3F"/>
    <w:rsid w:val="00E11671"/>
    <w:rsid w:val="00E15C65"/>
    <w:rsid w:val="00E20E51"/>
    <w:rsid w:val="00E307B2"/>
    <w:rsid w:val="00E43735"/>
    <w:rsid w:val="00E54790"/>
    <w:rsid w:val="00E81230"/>
    <w:rsid w:val="00E86BA3"/>
    <w:rsid w:val="00EC1EDC"/>
    <w:rsid w:val="00ED7C40"/>
    <w:rsid w:val="00F0326D"/>
    <w:rsid w:val="00F14F91"/>
    <w:rsid w:val="00F209CE"/>
    <w:rsid w:val="00F42C99"/>
    <w:rsid w:val="00F53E22"/>
    <w:rsid w:val="00F70ABA"/>
    <w:rsid w:val="00FB4AB9"/>
    <w:rsid w:val="00FB611C"/>
    <w:rsid w:val="00FE7E13"/>
    <w:rsid w:val="00FF0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69D43FB"/>
  <w15:docId w15:val="{790C01D7-B6A2-4AAE-9A93-47FD78EB6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117"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  <w:lang w:val="en-US" w:eastAsia="en-US"/>
    </w:rPr>
  </w:style>
  <w:style w:type="paragraph" w:customStyle="1" w:styleId="Els-body-text">
    <w:name w:val="Els-body-text"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Els-body-text"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noProof/>
      <w:lang w:val="en-US" w:eastAsia="en-US"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  <w:lang w:val="en-US" w:eastAsia="en-US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  <w:lang w:val="en-US" w:eastAsia="en-US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  <w:lang w:val="en-US" w:eastAsia="en-US"/>
    </w:rPr>
  </w:style>
  <w:style w:type="character" w:styleId="SonNotBavurusu">
    <w:name w:val="endnote reference"/>
    <w:semiHidden/>
    <w:rPr>
      <w:vertAlign w:val="superscript"/>
    </w:rPr>
  </w:style>
  <w:style w:type="paragraph" w:styleId="stBilgi">
    <w:name w:val="header"/>
    <w:semiHidden/>
    <w:pPr>
      <w:tabs>
        <w:tab w:val="center" w:pos="4706"/>
        <w:tab w:val="right" w:pos="9356"/>
      </w:tabs>
      <w:spacing w:after="240" w:line="200" w:lineRule="atLeast"/>
    </w:pPr>
    <w:rPr>
      <w:i/>
      <w:noProof/>
      <w:sz w:val="16"/>
      <w:lang w:val="en-US" w:eastAsia="en-US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character" w:styleId="DipnotBavurusu">
    <w:name w:val="footnote reference"/>
    <w:semiHidden/>
    <w:rPr>
      <w:vertAlign w:val="superscript"/>
    </w:rPr>
  </w:style>
  <w:style w:type="paragraph" w:styleId="DipnotMetni">
    <w:name w:val="footnote text"/>
    <w:basedOn w:val="Normal"/>
    <w:semiHidden/>
    <w:rPr>
      <w:rFonts w:ascii="Univers" w:hAnsi="Univers"/>
    </w:rPr>
  </w:style>
  <w:style w:type="character" w:styleId="Kpr">
    <w:name w:val="Hyperlink"/>
    <w:uiPriority w:val="99"/>
    <w:rPr>
      <w:color w:val="auto"/>
      <w:sz w:val="16"/>
      <w:u w:val="none"/>
    </w:rPr>
  </w:style>
  <w:style w:type="character" w:customStyle="1" w:styleId="MTEquationSection">
    <w:name w:val="MTEquationSection"/>
    <w:rPr>
      <w:vanish/>
      <w:color w:val="FF0000"/>
    </w:rPr>
  </w:style>
  <w:style w:type="character" w:styleId="SayfaNumaras">
    <w:name w:val="page number"/>
    <w:semiHidden/>
    <w:rPr>
      <w:sz w:val="16"/>
    </w:rPr>
  </w:style>
  <w:style w:type="paragraph" w:styleId="DzMetin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after="240"/>
      <w:jc w:val="center"/>
    </w:pPr>
    <w:rPr>
      <w:sz w:val="24"/>
      <w:lang w:val="en-US" w:eastAsia="en-US"/>
    </w:rPr>
  </w:style>
  <w:style w:type="character" w:styleId="zlenenKpr">
    <w:name w:val="FollowedHyperlink"/>
    <w:semiHidden/>
    <w:rPr>
      <w:color w:val="800080"/>
      <w:u w:val="single"/>
    </w:rPr>
  </w:style>
  <w:style w:type="character" w:customStyle="1" w:styleId="Els-1storder-headChar">
    <w:name w:val="Els-1storder-head Char"/>
    <w:rPr>
      <w:b/>
      <w:lang w:val="en-US" w:eastAsia="en-US" w:bidi="ar-SA"/>
    </w:rPr>
  </w:style>
  <w:style w:type="paragraph" w:styleId="GvdeMetniGirintisi">
    <w:name w:val="Body Text Indent"/>
    <w:basedOn w:val="Normal"/>
    <w:link w:val="GvdeMetniGirintisiChar"/>
    <w:pPr>
      <w:ind w:firstLine="240"/>
    </w:pPr>
    <w:rPr>
      <w:lang w:val="en-US"/>
    </w:rPr>
  </w:style>
  <w:style w:type="paragraph" w:styleId="BalonMetni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rPr>
      <w:sz w:val="16"/>
      <w:szCs w:val="16"/>
    </w:rPr>
  </w:style>
  <w:style w:type="paragraph" w:styleId="AklamaMetni">
    <w:name w:val="annotation text"/>
    <w:basedOn w:val="Normal"/>
    <w:semiHidden/>
  </w:style>
  <w:style w:type="character" w:customStyle="1" w:styleId="CommentTextChar">
    <w:name w:val="Comment Text Char"/>
    <w:rPr>
      <w:lang w:val="en-GB"/>
    </w:rPr>
  </w:style>
  <w:style w:type="paragraph" w:styleId="AklamaKonusu">
    <w:name w:val="annotation subject"/>
    <w:basedOn w:val="AklamaMetni"/>
    <w:next w:val="AklamaMetni"/>
    <w:rPr>
      <w:b/>
      <w:bCs/>
    </w:rPr>
  </w:style>
  <w:style w:type="character" w:customStyle="1" w:styleId="CommentSubjectChar">
    <w:name w:val="Comment Subject Char"/>
    <w:rPr>
      <w:b/>
      <w:bCs/>
      <w:lang w:val="en-GB"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table" w:styleId="TabloKlavuzu">
    <w:name w:val="Table Grid"/>
    <w:basedOn w:val="NormalTablo"/>
    <w:uiPriority w:val="59"/>
    <w:rsid w:val="007E0013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1Char">
    <w:name w:val="Başlık 1 Char"/>
    <w:basedOn w:val="VarsaylanParagrafYazTipi"/>
    <w:link w:val="Balk1"/>
    <w:uiPriority w:val="9"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rsid w:val="00D554FC"/>
    <w:rPr>
      <w:rFonts w:eastAsia="Times New Roman"/>
      <w:b/>
      <w:i/>
      <w:sz w:val="24"/>
      <w:szCs w:val="24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character" w:customStyle="1" w:styleId="GvdeMetniChar">
    <w:name w:val="Gövde Metni Char"/>
    <w:basedOn w:val="VarsaylanParagrafYazTipi"/>
    <w:link w:val="GvdeMetni"/>
    <w:semiHidden/>
    <w:rsid w:val="00D554FC"/>
    <w:rPr>
      <w:rFonts w:eastAsia="Times New Roman"/>
      <w:color w:val="000000"/>
      <w:sz w:val="24"/>
      <w:lang w:val="en-GB"/>
    </w:rPr>
  </w:style>
  <w:style w:type="paragraph" w:styleId="GvdeMetni2">
    <w:name w:val="Body Text 2"/>
    <w:basedOn w:val="Normal"/>
    <w:link w:val="GvdeMetni2Char"/>
    <w:semiHidden/>
    <w:rsid w:val="00D554FC"/>
    <w:pPr>
      <w:jc w:val="both"/>
    </w:pPr>
    <w:rPr>
      <w:rFonts w:eastAsia="Times New Roman"/>
      <w:sz w:val="24"/>
      <w:lang w:eastAsia="tr-TR"/>
    </w:rPr>
  </w:style>
  <w:style w:type="character" w:customStyle="1" w:styleId="GvdeMetni2Char">
    <w:name w:val="Gövde Metni 2 Char"/>
    <w:basedOn w:val="VarsaylanParagrafYazTipi"/>
    <w:link w:val="GvdeMetni2"/>
    <w:semiHidden/>
    <w:rsid w:val="00D554FC"/>
    <w:rPr>
      <w:rFonts w:eastAsia="Times New Roman"/>
      <w:sz w:val="24"/>
      <w:lang w:val="en-GB"/>
    </w:rPr>
  </w:style>
  <w:style w:type="paragraph" w:styleId="BelgeBalantlar">
    <w:name w:val="Document Map"/>
    <w:basedOn w:val="Normal"/>
    <w:link w:val="BelgeBalantlarChar"/>
    <w:semiHidden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character" w:customStyle="1" w:styleId="BelgeBalantlarChar">
    <w:name w:val="Belge Bağlantıları Char"/>
    <w:basedOn w:val="VarsaylanParagrafYazTipi"/>
    <w:link w:val="BelgeBalantlar"/>
    <w:semiHidden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paragraph" w:styleId="GvdeMetni3">
    <w:name w:val="Body Text 3"/>
    <w:basedOn w:val="Normal"/>
    <w:link w:val="GvdeMetni3Char"/>
    <w:semiHidden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character" w:customStyle="1" w:styleId="GvdeMetni3Char">
    <w:name w:val="Gövde Metni 3 Char"/>
    <w:basedOn w:val="VarsaylanParagrafYazTipi"/>
    <w:link w:val="GvdeMetni3"/>
    <w:semiHidden/>
    <w:rsid w:val="00D554FC"/>
    <w:rPr>
      <w:rFonts w:eastAsia="Times New Roman"/>
      <w:b/>
      <w:sz w:val="24"/>
      <w:szCs w:val="24"/>
    </w:rPr>
  </w:style>
  <w:style w:type="paragraph" w:styleId="NormalWeb">
    <w:name w:val="Normal (Web)"/>
    <w:basedOn w:val="Normal"/>
    <w:semiHidden/>
    <w:rsid w:val="00D554FC"/>
    <w:pPr>
      <w:spacing w:before="100" w:beforeAutospacing="1" w:after="100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character" w:customStyle="1" w:styleId="baslik3">
    <w:name w:val="baslik3"/>
    <w:rsid w:val="00D554FC"/>
    <w:rPr>
      <w:rFonts w:ascii="Verdana" w:hAnsi="Verdana" w:hint="default"/>
      <w:b/>
      <w:bCs/>
      <w:color w:val="000000"/>
      <w:sz w:val="27"/>
      <w:szCs w:val="27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rsid w:val="00D554FC"/>
    <w:pPr>
      <w:widowControl w:val="0"/>
      <w:numPr>
        <w:numId w:val="28"/>
      </w:numPr>
      <w:tabs>
        <w:tab w:val="left" w:pos="759"/>
      </w:tabs>
      <w:spacing w:line="317" w:lineRule="exact"/>
      <w:jc w:val="both"/>
    </w:pPr>
    <w:rPr>
      <w:rFonts w:eastAsia="Times New Roman"/>
      <w:snapToGrid w:val="0"/>
      <w:sz w:val="28"/>
      <w:lang w:val="tr-TR" w:eastAsia="tr-TR"/>
    </w:rPr>
  </w:style>
  <w:style w:type="paragraph" w:styleId="T2">
    <w:name w:val="toc 2"/>
    <w:basedOn w:val="Normal"/>
    <w:next w:val="Normal"/>
    <w:autoRedefine/>
    <w:semiHidden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semiHidden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rsid w:val="00D554FC"/>
    <w:pPr>
      <w:keepLines w:val="0"/>
      <w:spacing w:before="0"/>
    </w:pPr>
    <w:rPr>
      <w:rFonts w:ascii="Times New Roman" w:eastAsia="Times New Roman" w:hAnsi="Times New Roman" w:cs="Times New Roman"/>
      <w:color w:val="auto"/>
      <w:sz w:val="24"/>
      <w:szCs w:val="20"/>
      <w:lang w:val="tr-TR" w:eastAsia="tr-TR"/>
    </w:rPr>
  </w:style>
  <w:style w:type="paragraph" w:customStyle="1" w:styleId="Balk40">
    <w:name w:val="Başlık4"/>
    <w:basedOn w:val="Normal"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character" w:customStyle="1" w:styleId="yazparagrafChar">
    <w:name w:val="yazıparagrafı Char"/>
    <w:rsid w:val="00D554FC"/>
    <w:rPr>
      <w:noProof w:val="0"/>
      <w:sz w:val="24"/>
      <w:lang w:val="tr-TR" w:eastAsia="tr-TR" w:bidi="ar-SA"/>
    </w:rPr>
  </w:style>
  <w:style w:type="paragraph" w:customStyle="1" w:styleId="references">
    <w:name w:val="references"/>
    <w:uiPriority w:val="99"/>
    <w:rsid w:val="00D554FC"/>
    <w:pPr>
      <w:numPr>
        <w:numId w:val="30"/>
      </w:numPr>
      <w:spacing w:after="50" w:line="180" w:lineRule="exact"/>
      <w:jc w:val="both"/>
    </w:pPr>
    <w:rPr>
      <w:rFonts w:eastAsia="Times New Roman"/>
      <w:noProof/>
      <w:sz w:val="16"/>
      <w:szCs w:val="16"/>
      <w:lang w:val="en-US" w:eastAsia="en-US"/>
    </w:rPr>
  </w:style>
  <w:style w:type="character" w:customStyle="1" w:styleId="GvdeMetniGirintisiChar">
    <w:name w:val="Gövde Metni Girintisi Char"/>
    <w:link w:val="GvdeMetniGirintisi"/>
    <w:rsid w:val="00D554FC"/>
    <w:rPr>
      <w:lang w:val="en-US" w:eastAsia="en-US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87E08"/>
    <w:pPr>
      <w:spacing w:line="276" w:lineRule="auto"/>
      <w:outlineLvl w:val="9"/>
    </w:pPr>
    <w:rPr>
      <w:lang w:val="tr-TR"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80C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6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2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gkandemi/rege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toolkit\newtemplate.dotx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183C4F-CB19-487C-A3C5-EE97BE1B5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288</TotalTime>
  <Pages>5</Pages>
  <Words>713</Words>
  <Characters>4067</Characters>
  <Application>Microsoft Office Word</Application>
  <DocSecurity>0</DocSecurity>
  <Lines>33</Lines>
  <Paragraphs>9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4771</CharactersWithSpaces>
  <SharedDoc>false</SharedDoc>
  <HLinks>
    <vt:vector size="6" baseType="variant">
      <vt:variant>
        <vt:i4>4456460</vt:i4>
      </vt:variant>
      <vt:variant>
        <vt:i4>14</vt:i4>
      </vt:variant>
      <vt:variant>
        <vt:i4>0</vt:i4>
      </vt:variant>
      <vt:variant>
        <vt:i4>5</vt:i4>
      </vt:variant>
      <vt:variant>
        <vt:lpwstr>http://www.sciencedirect.com/science/journal/18770428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Beyza Erkan</cp:lastModifiedBy>
  <cp:revision>12</cp:revision>
  <cp:lastPrinted>2010-10-20T13:28:00Z</cp:lastPrinted>
  <dcterms:created xsi:type="dcterms:W3CDTF">2017-02-26T17:23:00Z</dcterms:created>
  <dcterms:modified xsi:type="dcterms:W3CDTF">2022-03-28T13:49:00Z</dcterms:modified>
</cp:coreProperties>
</file>